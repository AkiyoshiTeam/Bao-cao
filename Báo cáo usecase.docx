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7A3F5B" w:rsidRPr="003F5694" w:rsidRDefault="007A3F5B" w:rsidP="007A3F5B">
      <w:pPr>
        <w:pStyle w:val="Title"/>
        <w:spacing w:line="360" w:lineRule="auto"/>
        <w:jc w:val="right"/>
        <w:rPr>
          <w:sz w:val="38"/>
          <w:lang w:val="en-US"/>
        </w:rPr>
      </w:pPr>
      <w:r w:rsidRPr="003F5694">
        <w:rPr>
          <w:sz w:val="38"/>
          <w:lang w:val="en-US"/>
        </w:rPr>
        <w:t>Đặc tả yêu cầu</w:t>
      </w:r>
    </w:p>
    <w:p w:rsidR="00D234F3" w:rsidRPr="003F5694" w:rsidRDefault="006B4DDF" w:rsidP="007A3F5B">
      <w:pPr>
        <w:pStyle w:val="Title"/>
        <w:spacing w:line="360" w:lineRule="auto"/>
        <w:jc w:val="right"/>
        <w:rPr>
          <w:color w:val="0070C0"/>
          <w:sz w:val="38"/>
          <w:lang w:val="en-US"/>
        </w:rPr>
      </w:pPr>
      <w:r>
        <w:rPr>
          <w:color w:val="0070C0"/>
          <w:sz w:val="38"/>
          <w:lang w:val="en-US"/>
        </w:rPr>
        <w:t>PHẦN MỀM QUẢN LÍ NHÂN VIÊN</w:t>
      </w:r>
    </w:p>
    <w:p w:rsidR="007A1DE8" w:rsidRPr="007A1DE8" w:rsidRDefault="007A1DE8" w:rsidP="007A1DE8">
      <w:pPr>
        <w:rPr>
          <w:lang w:val="en-US"/>
        </w:rPr>
      </w:pPr>
    </w:p>
    <w:p w:rsidR="007A1DE8" w:rsidRPr="003F5694" w:rsidRDefault="007A1DE8" w:rsidP="007A1DE8">
      <w:pPr>
        <w:jc w:val="right"/>
        <w:rPr>
          <w:rFonts w:ascii="Arial" w:hAnsi="Arial"/>
          <w:sz w:val="30"/>
          <w:szCs w:val="30"/>
          <w:lang w:val="en-US"/>
        </w:rPr>
      </w:pPr>
      <w:r w:rsidRPr="003F5694">
        <w:rPr>
          <w:rFonts w:ascii="Arial" w:hAnsi="Arial"/>
          <w:sz w:val="30"/>
          <w:szCs w:val="30"/>
          <w:lang w:val="en-US"/>
        </w:rPr>
        <w:t xml:space="preserve">Version </w:t>
      </w:r>
      <w:r w:rsidR="006B4DDF">
        <w:rPr>
          <w:rFonts w:ascii="Arial" w:hAnsi="Arial"/>
          <w:color w:val="0070C0"/>
          <w:sz w:val="30"/>
          <w:szCs w:val="30"/>
          <w:lang w:val="en-US"/>
        </w:rPr>
        <w:t>1.0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B20A1E">
      <w:pPr>
        <w:spacing w:line="276" w:lineRule="auto"/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3548A8" w:rsidRDefault="00B20A1E" w:rsidP="00BA64CB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1642015 – Nguyễn Đức Đông</w:t>
      </w:r>
    </w:p>
    <w:p w:rsidR="003548A8" w:rsidRDefault="00B20A1E" w:rsidP="00BA64CB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1642027 – Lâm Thiên Hưng</w:t>
      </w:r>
    </w:p>
    <w:p w:rsidR="00DC363E" w:rsidRDefault="00B20A1E" w:rsidP="00BA64CB">
      <w:pPr>
        <w:spacing w:line="276" w:lineRule="auto"/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1642068</w:t>
      </w:r>
      <w:r w:rsidR="00DC363E"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Đỗ Minh Thiện</w:t>
      </w:r>
      <w:r>
        <w:rPr>
          <w:rFonts w:ascii="Arial" w:hAnsi="Arial" w:cs="Arial"/>
          <w:color w:val="0000FF"/>
          <w:sz w:val="30"/>
          <w:szCs w:val="30"/>
          <w:lang w:val="en-US"/>
        </w:rPr>
        <w:br/>
        <w:t>1642092 – Nguyễn Công Thành</w:t>
      </w:r>
      <w:r>
        <w:rPr>
          <w:rFonts w:ascii="Arial" w:hAnsi="Arial" w:cs="Arial"/>
          <w:color w:val="0000FF"/>
          <w:sz w:val="30"/>
          <w:szCs w:val="30"/>
          <w:lang w:val="en-US"/>
        </w:rPr>
        <w:br/>
      </w:r>
    </w:p>
    <w:p w:rsidR="00B20A1E" w:rsidRPr="003548A8" w:rsidRDefault="00B20A1E" w:rsidP="00E35934">
      <w:pPr>
        <w:spacing w:line="276" w:lineRule="auto"/>
        <w:jc w:val="center"/>
        <w:rPr>
          <w:sz w:val="30"/>
          <w:szCs w:val="30"/>
          <w:lang w:val="en-US"/>
        </w:rPr>
        <w:sectPr w:rsidR="00B20A1E" w:rsidRPr="003548A8" w:rsidSect="00301562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B3496B" w:rsidRDefault="00B3496B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C745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1/04/2017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C745F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9C745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Sơ đồ usecase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9C745F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Đức Đông</w:t>
            </w:r>
            <w:r w:rsidR="00570948">
              <w:rPr>
                <w:rFonts w:eastAsia="SimSun"/>
                <w:color w:val="0000FF"/>
                <w:lang w:val="en-US"/>
              </w:rPr>
              <w:br/>
              <w:t>Lâm Thiên Hưng</w:t>
            </w:r>
            <w:r w:rsidR="00570948">
              <w:rPr>
                <w:rFonts w:eastAsia="SimSun"/>
                <w:color w:val="0000FF"/>
                <w:lang w:val="en-US"/>
              </w:rPr>
              <w:br/>
              <w:t>Đỗ Minh Thiện</w:t>
            </w:r>
            <w:r w:rsidR="00570948">
              <w:rPr>
                <w:rFonts w:eastAsia="SimSun"/>
                <w:color w:val="0000FF"/>
                <w:lang w:val="en-US"/>
              </w:rPr>
              <w:br/>
              <w:t>Nguyễn Công Thành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D0FFB" w:rsidRDefault="007A1DE8">
      <w:pPr>
        <w:widowControl/>
        <w:spacing w:line="240" w:lineRule="auto"/>
      </w:pPr>
      <w:r>
        <w:br w:type="page"/>
      </w:r>
    </w:p>
    <w:p w:rsidR="00AD0FFB" w:rsidRPr="008F2F96" w:rsidRDefault="00AD0FFB" w:rsidP="008F2F96">
      <w:pPr>
        <w:pStyle w:val="Heading1"/>
        <w:rPr>
          <w:rStyle w:val="Emphasis"/>
          <w:i w:val="0"/>
          <w:iCs w:val="0"/>
        </w:rPr>
      </w:pPr>
      <w:bookmarkStart w:id="0" w:name="_Toc334194228"/>
      <w:r w:rsidRPr="008F2F96">
        <w:rPr>
          <w:rStyle w:val="Emphasis"/>
          <w:i w:val="0"/>
          <w:iCs w:val="0"/>
        </w:rPr>
        <w:lastRenderedPageBreak/>
        <w:t>Giới thiệu</w:t>
      </w:r>
      <w:bookmarkEnd w:id="0"/>
    </w:p>
    <w:p w:rsidR="003E461B" w:rsidRPr="003E461B" w:rsidRDefault="00AD0FFB" w:rsidP="003E461B">
      <w:pPr>
        <w:pStyle w:val="Heading2"/>
        <w:keepNext w:val="0"/>
        <w:spacing w:before="240" w:after="240" w:line="276" w:lineRule="auto"/>
        <w:ind w:left="900" w:hanging="540"/>
        <w:contextualSpacing/>
        <w:rPr>
          <w:rFonts w:ascii="Times New Roman" w:hAnsi="Times New Roman"/>
          <w:b w:val="0"/>
        </w:rPr>
      </w:pPr>
      <w:bookmarkStart w:id="1" w:name="_Toc334194229"/>
      <w:r w:rsidRPr="009D4004">
        <w:t>Mục tiêu</w:t>
      </w:r>
      <w:bookmarkEnd w:id="1"/>
      <w:r w:rsidR="00A87018">
        <w:br/>
      </w:r>
      <w:r w:rsidR="00D55B13">
        <w:rPr>
          <w:rFonts w:ascii="Times New Roman" w:hAnsi="Times New Roman"/>
          <w:b w:val="0"/>
        </w:rPr>
        <w:t>- Nghiên cứu các bài toán</w:t>
      </w:r>
      <w:r w:rsidR="009A10E8" w:rsidRPr="009A10E8">
        <w:rPr>
          <w:rFonts w:ascii="Times New Roman" w:hAnsi="Times New Roman"/>
          <w:b w:val="0"/>
        </w:rPr>
        <w:t xml:space="preserve"> quản lí nhân sự</w:t>
      </w:r>
      <w:r w:rsidR="009C6DA1">
        <w:rPr>
          <w:rFonts w:ascii="Times New Roman" w:hAnsi="Times New Roman"/>
          <w:b w:val="0"/>
        </w:rPr>
        <w:t xml:space="preserve"> tại công ty ABC</w:t>
      </w:r>
      <w:r w:rsidR="00D55B13" w:rsidRPr="00D55B13">
        <w:rPr>
          <w:rFonts w:ascii="Times New Roman" w:hAnsi="Times New Roman"/>
          <w:b w:val="0"/>
        </w:rPr>
        <w:t xml:space="preserve"> </w:t>
      </w:r>
      <w:r w:rsidR="00D55B13" w:rsidRPr="00123A30">
        <w:rPr>
          <w:rFonts w:ascii="Times New Roman" w:hAnsi="Times New Roman"/>
          <w:b w:val="0"/>
        </w:rPr>
        <w:t>để thiết kế và lập trình phần mềm nhằm hỗ trợ công tác quản lý của công ty</w:t>
      </w:r>
      <w:r w:rsidR="00D55B13" w:rsidRPr="00D55B13">
        <w:rPr>
          <w:rFonts w:ascii="Times New Roman" w:hAnsi="Times New Roman"/>
          <w:b w:val="0"/>
        </w:rPr>
        <w:t>.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2" w:name="_Toc334194230"/>
      <w:r>
        <w:t>Gi</w:t>
      </w:r>
      <w:r w:rsidRPr="00631BDD">
        <w:t>ớ</w:t>
      </w:r>
      <w:r>
        <w:t>i h</w:t>
      </w:r>
      <w:r w:rsidRPr="00631BDD">
        <w:t>ạ</w:t>
      </w:r>
      <w:r>
        <w:t>n</w:t>
      </w:r>
      <w:bookmarkEnd w:id="2"/>
    </w:p>
    <w:p w:rsidR="00AD0FFB" w:rsidRPr="00A161A0" w:rsidRDefault="00AD0FFB" w:rsidP="00AD0FFB">
      <w:pPr>
        <w:spacing w:line="360" w:lineRule="auto"/>
        <w:ind w:left="720"/>
        <w:jc w:val="both"/>
        <w:rPr>
          <w:i/>
          <w:color w:val="0000FF"/>
        </w:rPr>
      </w:pPr>
      <w:r w:rsidRPr="00A161A0">
        <w:rPr>
          <w:i/>
          <w:color w:val="0000FF"/>
        </w:rPr>
        <w:t xml:space="preserve">[Trình bày </w:t>
      </w:r>
      <w:r>
        <w:rPr>
          <w:i/>
          <w:color w:val="0000FF"/>
        </w:rPr>
        <w:t>giới hạn vấn đề đề tài giải quyết – giới hạn nội dung của tài liệu]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3" w:name="_Toc334194231"/>
      <w:r>
        <w:t>Thuật ngữ và từ viết tắt</w:t>
      </w:r>
      <w:bookmarkEnd w:id="3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3B7902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3B7902" w:rsidRDefault="00AD0FFB" w:rsidP="003B7902">
            <w:pPr>
              <w:rPr>
                <w:rFonts w:eastAsia="SimSun"/>
                <w:b/>
              </w:rPr>
            </w:pPr>
            <w:r w:rsidRPr="003B7902"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3B7902" w:rsidRDefault="00AD0FFB" w:rsidP="003B7902">
            <w:pPr>
              <w:rPr>
                <w:rFonts w:eastAsia="SimSun"/>
                <w:b/>
              </w:rPr>
            </w:pPr>
            <w:r w:rsidRPr="003B7902">
              <w:rPr>
                <w:rFonts w:eastAsia="SimSun"/>
                <w:b/>
              </w:rPr>
              <w:t>Thuật ngữ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3B7902">
            <w:pPr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0C0CA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D7B44" w:rsidRDefault="002D7B44" w:rsidP="002D7B44">
            <w:pPr>
              <w:jc w:val="center"/>
              <w:rPr>
                <w:rFonts w:eastAsia="SimSun"/>
                <w:lang w:val="en-US"/>
              </w:rPr>
            </w:pPr>
            <w:r w:rsidRPr="002D7B44">
              <w:rPr>
                <w:rFonts w:eastAsia="SimSun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2D7B44" w:rsidP="002D7B44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CMND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2D7B44" w:rsidP="002D7B44">
            <w:pPr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Chứng minh nhân dân</w:t>
            </w: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D7B44" w:rsidRDefault="00AD0FFB" w:rsidP="002D7B44">
            <w:pPr>
              <w:jc w:val="center"/>
              <w:rPr>
                <w:rFonts w:eastAsia="SimSun"/>
              </w:rPr>
            </w:pPr>
          </w:p>
        </w:tc>
      </w:tr>
    </w:tbl>
    <w:p w:rsidR="00A85528" w:rsidRDefault="00A85528">
      <w:pPr>
        <w:widowControl/>
        <w:spacing w:line="240" w:lineRule="auto"/>
        <w:rPr>
          <w:rStyle w:val="Emphasis"/>
          <w:rFonts w:ascii="Arial" w:hAnsi="Arial"/>
          <w:b/>
          <w:sz w:val="28"/>
        </w:rPr>
      </w:pPr>
      <w:bookmarkStart w:id="4" w:name="_Toc334194232"/>
      <w:r>
        <w:rPr>
          <w:rStyle w:val="Emphasis"/>
        </w:rPr>
        <w:br w:type="page"/>
      </w:r>
    </w:p>
    <w:p w:rsidR="00AD0FFB" w:rsidRDefault="00AD0FFB" w:rsidP="00AD0FFB">
      <w:pPr>
        <w:pStyle w:val="Heading1"/>
        <w:keepNext w:val="0"/>
        <w:spacing w:before="240" w:after="240" w:line="276" w:lineRule="auto"/>
        <w:ind w:left="360" w:hanging="360"/>
        <w:contextualSpacing/>
        <w:rPr>
          <w:rStyle w:val="Emphasis"/>
          <w:i w:val="0"/>
          <w:iCs w:val="0"/>
        </w:rPr>
      </w:pPr>
      <w:r w:rsidRPr="005A1D52">
        <w:rPr>
          <w:rStyle w:val="Emphasis"/>
        </w:rPr>
        <w:lastRenderedPageBreak/>
        <w:t>Phát biểu bài toán</w:t>
      </w:r>
      <w:bookmarkEnd w:id="4"/>
    </w:p>
    <w:p w:rsidR="00AB3DE5" w:rsidRPr="009E4B84" w:rsidRDefault="00AD0FFB" w:rsidP="009E4B84">
      <w:pPr>
        <w:pStyle w:val="Heading2"/>
        <w:keepNext w:val="0"/>
        <w:spacing w:before="240" w:after="240" w:line="276" w:lineRule="auto"/>
        <w:ind w:left="900" w:hanging="540"/>
        <w:contextualSpacing/>
        <w:rPr>
          <w:rFonts w:ascii="Times New Roman" w:hAnsi="Times New Roman"/>
        </w:rPr>
      </w:pPr>
      <w:bookmarkStart w:id="5" w:name="_Toc334194233"/>
      <w:r>
        <w:rPr>
          <w:rStyle w:val="Emphasis"/>
        </w:rPr>
        <w:t>Chức năn</w:t>
      </w:r>
      <w:bookmarkEnd w:id="5"/>
      <w:r w:rsidR="00F37B2C">
        <w:rPr>
          <w:rStyle w:val="Emphasis"/>
        </w:rPr>
        <w:t>g:</w:t>
      </w:r>
      <w:r w:rsidR="00E968FD" w:rsidRPr="00E968FD">
        <w:rPr>
          <w:rStyle w:val="Emphasis"/>
          <w:rFonts w:ascii="Times New Roman" w:hAnsi="Times New Roman"/>
          <w:i w:val="0"/>
          <w:iCs w:val="0"/>
        </w:rPr>
        <w:br/>
        <w:t xml:space="preserve">- </w:t>
      </w:r>
      <w:r w:rsidR="004F2C52" w:rsidRPr="004F2C52">
        <w:rPr>
          <w:rStyle w:val="Emphasis"/>
          <w:rFonts w:ascii="Times New Roman" w:hAnsi="Times New Roman"/>
          <w:i w:val="0"/>
          <w:iCs w:val="0"/>
        </w:rPr>
        <w:t xml:space="preserve">Quản lý sơ yếu lí lịch </w:t>
      </w:r>
      <w:r w:rsidR="004F2C52" w:rsidRPr="004F2C52">
        <w:rPr>
          <w:rStyle w:val="Emphasis"/>
          <w:rFonts w:ascii="Times New Roman" w:hAnsi="Times New Roman"/>
          <w:b w:val="0"/>
          <w:i w:val="0"/>
          <w:iCs w:val="0"/>
        </w:rPr>
        <w:t>với đầy đủ thông tin như: Họ và tên, bí danh, ngày sinh, nơi sinh, số CMND, dân tộc, tôn giáo, quê quán, nơi ở hiện tại, điện thoại liên hệ</w:t>
      </w:r>
      <w:r w:rsidR="00F05B03" w:rsidRPr="00F05B03">
        <w:rPr>
          <w:rStyle w:val="Emphasis"/>
          <w:rFonts w:ascii="Times New Roman" w:hAnsi="Times New Roman"/>
          <w:b w:val="0"/>
          <w:i w:val="0"/>
          <w:iCs w:val="0"/>
        </w:rPr>
        <w:t>, chức vụ</w:t>
      </w:r>
      <w:r w:rsidR="004F2C52" w:rsidRPr="004F2C52">
        <w:rPr>
          <w:rStyle w:val="Emphasis"/>
          <w:rFonts w:ascii="Times New Roman" w:hAnsi="Times New Roman"/>
          <w:b w:val="0"/>
          <w:i w:val="0"/>
          <w:iCs w:val="0"/>
        </w:rPr>
        <w:t>…</w:t>
      </w:r>
      <w:r w:rsidR="00F37B2C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506B20" w:rsidRPr="00506B20">
        <w:rPr>
          <w:rStyle w:val="Emphasis"/>
          <w:rFonts w:ascii="Times New Roman" w:hAnsi="Times New Roman"/>
          <w:i w:val="0"/>
          <w:iCs w:val="0"/>
        </w:rPr>
        <w:t xml:space="preserve">- Quản lý trình độ nhân viên </w:t>
      </w:r>
      <w:r w:rsidR="00506B20" w:rsidRPr="00506B20">
        <w:rPr>
          <w:rStyle w:val="Emphasis"/>
          <w:rFonts w:ascii="Times New Roman" w:hAnsi="Times New Roman"/>
          <w:b w:val="0"/>
          <w:i w:val="0"/>
          <w:iCs w:val="0"/>
        </w:rPr>
        <w:t xml:space="preserve">với các thông tin như: </w:t>
      </w:r>
      <w:r w:rsidR="00516497">
        <w:rPr>
          <w:rStyle w:val="Emphasis"/>
          <w:rFonts w:ascii="Times New Roman" w:hAnsi="Times New Roman"/>
          <w:b w:val="0"/>
          <w:i w:val="0"/>
          <w:iCs w:val="0"/>
        </w:rPr>
        <w:t>T</w:t>
      </w:r>
      <w:r w:rsidR="00506B20" w:rsidRPr="00506B20">
        <w:rPr>
          <w:rStyle w:val="Emphasis"/>
          <w:rFonts w:ascii="Times New Roman" w:hAnsi="Times New Roman"/>
          <w:b w:val="0"/>
          <w:i w:val="0"/>
          <w:iCs w:val="0"/>
        </w:rPr>
        <w:t>rình độ ngoại ngữ</w:t>
      </w:r>
      <w:r w:rsidR="00516497">
        <w:rPr>
          <w:rStyle w:val="Emphasis"/>
          <w:rFonts w:ascii="Times New Roman" w:hAnsi="Times New Roman"/>
          <w:b w:val="0"/>
          <w:i w:val="0"/>
          <w:iCs w:val="0"/>
        </w:rPr>
        <w:t>, chuyên môn.</w:t>
      </w:r>
      <w:r w:rsidR="00506B20" w:rsidRPr="00506B20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506B20" w:rsidRPr="00F05B03">
        <w:rPr>
          <w:rStyle w:val="Emphasis"/>
          <w:rFonts w:ascii="Times New Roman" w:hAnsi="Times New Roman"/>
          <w:i w:val="0"/>
          <w:iCs w:val="0"/>
        </w:rPr>
        <w:t xml:space="preserve">- </w:t>
      </w:r>
      <w:r w:rsidR="00F05B03" w:rsidRPr="00F05B03">
        <w:rPr>
          <w:rStyle w:val="Emphasis"/>
          <w:rFonts w:ascii="Times New Roman" w:hAnsi="Times New Roman"/>
          <w:i w:val="0"/>
          <w:iCs w:val="0"/>
        </w:rPr>
        <w:t xml:space="preserve">Quản lý phòng ban </w:t>
      </w:r>
      <w:r w:rsidR="00F05B03" w:rsidRPr="00F05B03">
        <w:rPr>
          <w:rStyle w:val="Emphasis"/>
          <w:rFonts w:ascii="Times New Roman" w:hAnsi="Times New Roman"/>
          <w:b w:val="0"/>
          <w:i w:val="0"/>
          <w:iCs w:val="0"/>
        </w:rPr>
        <w:t>với  các thông tin như: mã phòng ban, tên phòng ban. Cho phép chỉnh sửa khi công ty phát triển thêm phòng ban mới.</w:t>
      </w:r>
      <w:r w:rsidR="00F05B03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F05B03" w:rsidRPr="00516497">
        <w:rPr>
          <w:rStyle w:val="Emphasis"/>
          <w:rFonts w:ascii="Times New Roman" w:hAnsi="Times New Roman"/>
          <w:i w:val="0"/>
          <w:iCs w:val="0"/>
        </w:rPr>
        <w:t xml:space="preserve">- </w:t>
      </w:r>
      <w:r w:rsidR="004F2C52" w:rsidRPr="00F37B2C">
        <w:rPr>
          <w:rStyle w:val="Emphasis"/>
          <w:rFonts w:ascii="Times New Roman" w:hAnsi="Times New Roman"/>
          <w:b w:val="0"/>
          <w:i w:val="0"/>
          <w:iCs w:val="0"/>
        </w:rPr>
        <w:t xml:space="preserve"> </w:t>
      </w:r>
      <w:r w:rsidR="00935469" w:rsidRPr="00935469">
        <w:rPr>
          <w:rStyle w:val="Emphasis"/>
          <w:rFonts w:ascii="Times New Roman" w:hAnsi="Times New Roman"/>
          <w:i w:val="0"/>
          <w:iCs w:val="0"/>
        </w:rPr>
        <w:t>Quản lý kỉ luật nhân viên</w:t>
      </w:r>
      <w:r w:rsidR="00935469" w:rsidRPr="00935469">
        <w:rPr>
          <w:rStyle w:val="Emphasis"/>
          <w:rFonts w:ascii="Times New Roman" w:hAnsi="Times New Roman"/>
          <w:b w:val="0"/>
          <w:i w:val="0"/>
          <w:iCs w:val="0"/>
        </w:rPr>
        <w:t xml:space="preserve"> với các thông tin</w:t>
      </w:r>
      <w:r w:rsidR="00935469">
        <w:rPr>
          <w:rStyle w:val="Emphasis"/>
          <w:rFonts w:ascii="Times New Roman" w:hAnsi="Times New Roman"/>
          <w:b w:val="0"/>
          <w:i w:val="0"/>
          <w:iCs w:val="0"/>
        </w:rPr>
        <w:t xml:space="preserve">: Nhân viên bị kỷ luật, hình thức kỉ luật, </w:t>
      </w:r>
      <w:r w:rsidR="009543EF" w:rsidRPr="0083580D">
        <w:rPr>
          <w:rStyle w:val="Emphasis"/>
          <w:rFonts w:ascii="Times New Roman" w:hAnsi="Times New Roman"/>
          <w:b w:val="0"/>
          <w:i w:val="0"/>
          <w:iCs w:val="0"/>
        </w:rPr>
        <w:t xml:space="preserve"> nguyên nhân bị kỷ luật.</w:t>
      </w:r>
      <w:r w:rsidR="0083580D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83580D" w:rsidRPr="0083580D">
        <w:rPr>
          <w:rStyle w:val="Emphasis"/>
          <w:rFonts w:ascii="Times New Roman" w:hAnsi="Times New Roman"/>
          <w:i w:val="0"/>
          <w:iCs w:val="0"/>
        </w:rPr>
        <w:t xml:space="preserve">- Quản lý khen thưởng nhân viên </w:t>
      </w:r>
      <w:r w:rsidR="0083580D" w:rsidRPr="0083580D">
        <w:rPr>
          <w:rStyle w:val="Emphasis"/>
          <w:rFonts w:ascii="Times New Roman" w:hAnsi="Times New Roman"/>
          <w:b w:val="0"/>
          <w:i w:val="0"/>
          <w:iCs w:val="0"/>
        </w:rPr>
        <w:t>với các thông tin: Nhân viên được khen thưởng, loại khen thưởng, hình thức khen thưởng, nội dung khen thưởng</w:t>
      </w:r>
      <w:r w:rsidR="0083580D">
        <w:rPr>
          <w:rStyle w:val="Emphasis"/>
          <w:rFonts w:ascii="Times New Roman" w:hAnsi="Times New Roman"/>
          <w:b w:val="0"/>
          <w:i w:val="0"/>
          <w:iCs w:val="0"/>
        </w:rPr>
        <w:t>, ngày quyết định khen thưởng..</w:t>
      </w:r>
      <w:r w:rsidR="00C97109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C97109" w:rsidRPr="00C97109">
        <w:rPr>
          <w:rStyle w:val="Emphasis"/>
          <w:rFonts w:ascii="Times New Roman" w:hAnsi="Times New Roman"/>
          <w:i w:val="0"/>
          <w:iCs w:val="0"/>
        </w:rPr>
        <w:t xml:space="preserve">- </w:t>
      </w:r>
      <w:r w:rsidR="007A442D">
        <w:rPr>
          <w:rStyle w:val="Emphasis"/>
          <w:rFonts w:ascii="Times New Roman" w:hAnsi="Times New Roman"/>
          <w:i w:val="0"/>
          <w:iCs w:val="0"/>
        </w:rPr>
        <w:t xml:space="preserve">Quản lý lương nhân viên: </w:t>
      </w:r>
      <w:r w:rsidR="009E4B84" w:rsidRPr="009E4B84">
        <w:rPr>
          <w:rStyle w:val="Emphasis"/>
          <w:rFonts w:ascii="Times New Roman" w:hAnsi="Times New Roman"/>
          <w:b w:val="0"/>
          <w:i w:val="0"/>
          <w:iCs w:val="0"/>
        </w:rPr>
        <w:t>Thực hiện việc tính lương hàng tháng cho mọi nhân viên.</w:t>
      </w:r>
      <w:r w:rsidR="009E4B84">
        <w:rPr>
          <w:rStyle w:val="Emphasis"/>
          <w:rFonts w:ascii="Times New Roman" w:hAnsi="Times New Roman"/>
          <w:b w:val="0"/>
          <w:i w:val="0"/>
          <w:iCs w:val="0"/>
        </w:rPr>
        <w:br/>
      </w:r>
      <w:r w:rsidR="00305005" w:rsidRPr="009E4B84">
        <w:rPr>
          <w:rFonts w:ascii="Times New Roman" w:hAnsi="Times New Roman"/>
          <w:szCs w:val="26"/>
        </w:rPr>
        <w:t xml:space="preserve">- Quản lý người dùng phần mềm: </w:t>
      </w:r>
      <w:r w:rsidR="009E4B84" w:rsidRPr="009D3E90">
        <w:rPr>
          <w:rFonts w:ascii="Times New Roman" w:hAnsi="Times New Roman"/>
          <w:b w:val="0"/>
          <w:szCs w:val="26"/>
        </w:rPr>
        <w:t>Quản lí thông tin và phân quyền sử dụng phần mềm.</w:t>
      </w:r>
      <w:r w:rsidR="009E4B84">
        <w:rPr>
          <w:rFonts w:ascii="Times New Roman" w:hAnsi="Times New Roman"/>
          <w:b w:val="0"/>
          <w:szCs w:val="26"/>
        </w:rPr>
        <w:br/>
      </w:r>
      <w:r w:rsidR="00305005" w:rsidRPr="009E4B84">
        <w:rPr>
          <w:rFonts w:ascii="Times New Roman" w:hAnsi="Times New Roman"/>
          <w:szCs w:val="26"/>
        </w:rPr>
        <w:t>- Báo cáo và thống kê:</w:t>
      </w:r>
      <w:r w:rsidR="00EC774C" w:rsidRPr="009E4B84">
        <w:rPr>
          <w:rFonts w:ascii="Times New Roman" w:hAnsi="Times New Roman"/>
          <w:szCs w:val="26"/>
        </w:rPr>
        <w:t xml:space="preserve"> </w:t>
      </w:r>
      <w:r w:rsidR="00EC774C" w:rsidRPr="009E4B84">
        <w:rPr>
          <w:rFonts w:ascii="Times New Roman" w:hAnsi="Times New Roman"/>
          <w:b w:val="0"/>
          <w:szCs w:val="26"/>
        </w:rPr>
        <w:t>Sẽ thực hiện việc thống kê bảng lương của các nhân viên và báo cáo danh sách nhân viên khen thưởng và kỉ luật.</w:t>
      </w:r>
      <w:r w:rsidR="00305005" w:rsidRPr="009E4B84">
        <w:rPr>
          <w:szCs w:val="26"/>
        </w:rPr>
        <w:t xml:space="preserve">  </w:t>
      </w:r>
    </w:p>
    <w:p w:rsidR="00AD0FFB" w:rsidRPr="002B5AAE" w:rsidRDefault="00AD0FFB" w:rsidP="002B5AAE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6" w:name="_Toc334194234"/>
      <w:r w:rsidRPr="005A1D52">
        <w:rPr>
          <w:rStyle w:val="Emphasis"/>
        </w:rPr>
        <w:t>Danh sách các Stakeholder</w:t>
      </w:r>
      <w:r>
        <w:rPr>
          <w:rStyle w:val="Emphasis"/>
        </w:rPr>
        <w:t xml:space="preserve"> &amp; các loại người dùng</w:t>
      </w:r>
      <w:bookmarkEnd w:id="6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Default="00AD0FFB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FE7D3F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  <w:lang w:val="en-US"/>
              </w:rPr>
              <w:t>S</w:t>
            </w:r>
            <w:r w:rsidR="00AD0FFB">
              <w:rPr>
                <w:rFonts w:eastAsia="SimSun"/>
                <w:b/>
              </w:rPr>
              <w:t>takeholder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0C0CA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Giám đốc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 xml:space="preserve">Người có quyền hành cao nhất trong công ty. </w:t>
            </w: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 w:rsidRPr="002B5AAE">
              <w:rPr>
                <w:rFonts w:eastAsia="SimSun"/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Quản lí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Người sẽ quản lí mọi thông tin nhân viên trong công ty.</w:t>
            </w:r>
          </w:p>
        </w:tc>
      </w:tr>
      <w:tr w:rsidR="00AD0FFB" w:rsidRPr="007A1DE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Đội ngũ phát triển phần mềm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Người trực tiếp thiết kế và phát triển phần mềm.</w:t>
            </w:r>
          </w:p>
        </w:tc>
      </w:tr>
    </w:tbl>
    <w:p w:rsidR="00AD0FFB" w:rsidRDefault="00AD0FFB" w:rsidP="002B5AAE">
      <w:pPr>
        <w:spacing w:line="360" w:lineRule="auto"/>
        <w:jc w:val="both"/>
        <w:rPr>
          <w:i/>
          <w:color w:val="0000FF"/>
        </w:rPr>
      </w:pP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520"/>
        <w:gridCol w:w="5850"/>
      </w:tblGrid>
      <w:tr w:rsidR="00AD0FFB" w:rsidRPr="00095B5A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Default="00AD0FFB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STT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Lớp người dùng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095B5A" w:rsidRDefault="00AD0FFB" w:rsidP="00142917">
            <w:pPr>
              <w:jc w:val="center"/>
              <w:rPr>
                <w:rFonts w:eastAsia="SimSun"/>
                <w:b/>
              </w:rPr>
            </w:pPr>
            <w:r w:rsidRPr="00095B5A">
              <w:rPr>
                <w:rFonts w:eastAsia="SimSun"/>
                <w:b/>
              </w:rPr>
              <w:t>Mô tả</w:t>
            </w:r>
          </w:p>
        </w:tc>
      </w:tr>
      <w:tr w:rsidR="00AD0FFB" w:rsidRPr="000C0CA8" w:rsidTr="00142917">
        <w:trPr>
          <w:trHeight w:val="344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Giám đốc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</w:rPr>
            </w:pPr>
            <w:r>
              <w:rPr>
                <w:rFonts w:eastAsia="SimSun"/>
                <w:lang w:val="en-US"/>
              </w:rPr>
              <w:t>Đăng nhập với tư cách là người quản lí đặc biệt.</w:t>
            </w:r>
          </w:p>
        </w:tc>
      </w:tr>
      <w:tr w:rsidR="00AD0FFB" w:rsidRPr="007A1DE8" w:rsidTr="00E545B5">
        <w:trPr>
          <w:trHeight w:val="662"/>
        </w:trPr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142917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Quản lí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D0FFB" w:rsidRPr="002B5AAE" w:rsidRDefault="002B5AAE" w:rsidP="002B5AAE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Đăng nhập với tư cách là người quản lí mọi thông tin nhân viên trong công ty.</w:t>
            </w:r>
          </w:p>
        </w:tc>
      </w:tr>
    </w:tbl>
    <w:p w:rsidR="00AD0FFB" w:rsidRDefault="00AD0FFB" w:rsidP="008C5799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7" w:name="_Toc334194235"/>
      <w:r>
        <w:t>Môi trường hoạt động</w:t>
      </w:r>
      <w:bookmarkEnd w:id="7"/>
      <w:r w:rsidR="009D3E90">
        <w:br/>
      </w:r>
      <w:r w:rsidR="003E1A8C" w:rsidRPr="008C5799">
        <w:t xml:space="preserve">1. Môi trường phát triển: </w:t>
      </w:r>
      <w:r w:rsidR="00B21114">
        <w:br/>
      </w:r>
      <w:r w:rsidR="00B21114" w:rsidRPr="00B21114">
        <w:rPr>
          <w:b w:val="0"/>
        </w:rPr>
        <w:t xml:space="preserve">- </w:t>
      </w:r>
      <w:r w:rsidR="00B21114" w:rsidRPr="00B21114">
        <w:rPr>
          <w:rFonts w:ascii="Times New Roman" w:hAnsi="Times New Roman"/>
          <w:b w:val="0"/>
        </w:rPr>
        <w:t>Hệ điều hành: Windows 10 pro.</w:t>
      </w:r>
      <w:r w:rsidR="00B21114" w:rsidRPr="00B21114">
        <w:rPr>
          <w:rFonts w:ascii="Times New Roman" w:hAnsi="Times New Roman"/>
          <w:b w:val="0"/>
        </w:rPr>
        <w:br/>
        <w:t>- Hệ QTCSDL: SQL Server 2012 express.</w:t>
      </w:r>
      <w:r w:rsidR="00B21114" w:rsidRPr="00B21114">
        <w:rPr>
          <w:rFonts w:ascii="Times New Roman" w:hAnsi="Times New Roman"/>
          <w:b w:val="0"/>
        </w:rPr>
        <w:br/>
        <w:t>- Công cụ xây dựng ứng dụng: Visual Studio 2013 Ultimate.</w:t>
      </w:r>
      <w:r w:rsidR="00B21114" w:rsidRPr="00B21114">
        <w:rPr>
          <w:rFonts w:ascii="Times New Roman" w:hAnsi="Times New Roman"/>
          <w:b w:val="0"/>
        </w:rPr>
        <w:br/>
        <w:t xml:space="preserve">- Các thư viện đã dùng: </w:t>
      </w:r>
      <w:r w:rsidR="00B21114">
        <w:rPr>
          <w:rFonts w:ascii="Times New Roman" w:hAnsi="Times New Roman"/>
          <w:b w:val="0"/>
        </w:rPr>
        <w:t>thư viện trong bộ .NET Framework</w:t>
      </w:r>
      <w:r w:rsidR="00B21114" w:rsidRPr="00B21114">
        <w:rPr>
          <w:rFonts w:ascii="Times New Roman" w:hAnsi="Times New Roman"/>
          <w:b w:val="0"/>
        </w:rPr>
        <w:t xml:space="preserve"> 4.</w:t>
      </w:r>
      <w:r w:rsidR="00052CED">
        <w:rPr>
          <w:rFonts w:ascii="Times New Roman" w:hAnsi="Times New Roman"/>
          <w:b w:val="0"/>
        </w:rPr>
        <w:t>5</w:t>
      </w:r>
      <w:r w:rsidR="008C5799">
        <w:br/>
      </w:r>
      <w:r w:rsidR="008C5799" w:rsidRPr="008C5799">
        <w:t>2.</w:t>
      </w:r>
      <w:r w:rsidR="008C5799" w:rsidRPr="00B21114">
        <w:t xml:space="preserve"> Môi trường triển khai ứng dụng:</w:t>
      </w:r>
      <w:r w:rsidR="003E1A8C" w:rsidRPr="008C5799">
        <w:t xml:space="preserve"> </w:t>
      </w:r>
      <w:r w:rsidR="00B21114">
        <w:br/>
      </w:r>
      <w:r w:rsidR="00B21114" w:rsidRPr="00B21114">
        <w:rPr>
          <w:rFonts w:ascii="Times New Roman" w:hAnsi="Times New Roman"/>
          <w:b w:val="0"/>
        </w:rPr>
        <w:lastRenderedPageBreak/>
        <w:t xml:space="preserve">- Hệ điều hành: Windows 10, </w:t>
      </w:r>
      <w:r w:rsidR="00B21114" w:rsidRPr="0044372B">
        <w:rPr>
          <w:rFonts w:ascii="Times New Roman" w:hAnsi="Times New Roman"/>
          <w:b w:val="0"/>
        </w:rPr>
        <w:t>8.1, 8, 7.</w:t>
      </w:r>
      <w:r w:rsidR="0044372B">
        <w:rPr>
          <w:rFonts w:ascii="Times New Roman" w:hAnsi="Times New Roman"/>
          <w:b w:val="0"/>
        </w:rPr>
        <w:br/>
      </w:r>
      <w:r w:rsidR="00052CED">
        <w:rPr>
          <w:rFonts w:ascii="Times New Roman" w:hAnsi="Times New Roman"/>
          <w:b w:val="0"/>
        </w:rPr>
        <w:t>- Cần cài đặt .NET framework 4.</w:t>
      </w:r>
      <w:r w:rsidR="00052CED" w:rsidRPr="00421AF8">
        <w:rPr>
          <w:rFonts w:ascii="Times New Roman" w:hAnsi="Times New Roman"/>
          <w:b w:val="0"/>
        </w:rPr>
        <w:t>5</w:t>
      </w:r>
      <w:r w:rsidR="0044372B" w:rsidRPr="0044372B">
        <w:rPr>
          <w:rFonts w:ascii="Times New Roman" w:hAnsi="Times New Roman"/>
          <w:b w:val="0"/>
        </w:rPr>
        <w:t xml:space="preserve"> trở lên.</w:t>
      </w:r>
      <w:r w:rsidR="0044372B" w:rsidRPr="0044372B">
        <w:rPr>
          <w:rFonts w:ascii="Times New Roman" w:hAnsi="Times New Roman"/>
          <w:b w:val="0"/>
        </w:rPr>
        <w:br/>
        <w:t xml:space="preserve">- </w:t>
      </w:r>
      <w:r w:rsidR="0044372B" w:rsidRPr="005322DD">
        <w:rPr>
          <w:rFonts w:ascii="Times New Roman" w:hAnsi="Times New Roman"/>
          <w:b w:val="0"/>
        </w:rPr>
        <w:t>Cài SQL server 2012 để quản lí database.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8" w:name="_Toc334194236"/>
      <w:r>
        <w:t>Các ràng buộc thiết kế và triển khai</w:t>
      </w:r>
      <w:bookmarkEnd w:id="8"/>
      <w:r w:rsidR="005322DD">
        <w:br/>
      </w:r>
      <w:r w:rsidR="005322DD" w:rsidRPr="005322DD">
        <w:rPr>
          <w:rFonts w:ascii="Times New Roman" w:hAnsi="Times New Roman"/>
          <w:b w:val="0"/>
        </w:rPr>
        <w:t>- Ngôn ngữ lập trình C#.</w:t>
      </w:r>
      <w:r w:rsidR="005322DD" w:rsidRPr="005322DD">
        <w:rPr>
          <w:rFonts w:ascii="Times New Roman" w:hAnsi="Times New Roman"/>
          <w:b w:val="0"/>
        </w:rPr>
        <w:br/>
        <w:t>- Cơ sở dữ liệu: SQLS</w:t>
      </w:r>
      <w:r w:rsidR="005322DD" w:rsidRPr="00CC173A">
        <w:rPr>
          <w:rFonts w:ascii="Times New Roman" w:hAnsi="Times New Roman"/>
          <w:b w:val="0"/>
        </w:rPr>
        <w:t>erver.</w:t>
      </w:r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9" w:name="_Toc334194237"/>
      <w:r>
        <w:t>Các giả định và phụ thuộc</w:t>
      </w:r>
      <w:bookmarkEnd w:id="9"/>
    </w:p>
    <w:p w:rsidR="00C936F2" w:rsidRDefault="00C936F2">
      <w:pPr>
        <w:widowControl/>
        <w:spacing w:line="240" w:lineRule="auto"/>
        <w:rPr>
          <w:rFonts w:ascii="Arial" w:hAnsi="Arial"/>
          <w:b/>
          <w:sz w:val="28"/>
        </w:rPr>
      </w:pPr>
      <w:bookmarkStart w:id="10" w:name="_Toc334194238"/>
      <w:r>
        <w:br w:type="page"/>
      </w:r>
    </w:p>
    <w:p w:rsidR="00AD0FFB" w:rsidRDefault="00AD0FFB" w:rsidP="00AD0FFB">
      <w:pPr>
        <w:pStyle w:val="Heading1"/>
        <w:keepNext w:val="0"/>
        <w:spacing w:before="240" w:after="240" w:line="276" w:lineRule="auto"/>
        <w:ind w:left="360" w:hanging="360"/>
        <w:contextualSpacing/>
      </w:pPr>
      <w:r>
        <w:lastRenderedPageBreak/>
        <w:t>Yêu cầu phần mềm</w:t>
      </w:r>
      <w:bookmarkEnd w:id="10"/>
    </w:p>
    <w:p w:rsidR="00AD0FFB" w:rsidRDefault="00AD0FFB" w:rsidP="00AD0FF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1" w:name="_Toc334194239"/>
      <w:r>
        <w:t>Đặc tả yêu cầu chức năng</w:t>
      </w:r>
      <w:bookmarkEnd w:id="11"/>
    </w:p>
    <w:p w:rsidR="00BA77B4" w:rsidRPr="0094119F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sơ yếu lý lịch nhân viên:</w:t>
      </w:r>
      <w:r w:rsidR="000E28F4">
        <w:rPr>
          <w:b/>
          <w:sz w:val="26"/>
          <w:szCs w:val="26"/>
        </w:rPr>
        <w:br/>
      </w:r>
      <w:r w:rsidR="000E28F4" w:rsidRPr="000E28F4">
        <w:rPr>
          <w:sz w:val="26"/>
          <w:szCs w:val="26"/>
        </w:rPr>
        <w:t>Cho phép người</w:t>
      </w:r>
      <w:r w:rsidR="00CA42A5">
        <w:rPr>
          <w:sz w:val="26"/>
          <w:szCs w:val="26"/>
        </w:rPr>
        <w:t xml:space="preserve"> </w:t>
      </w:r>
      <w:r w:rsidR="000E28F4" w:rsidRPr="000E28F4">
        <w:rPr>
          <w:sz w:val="26"/>
          <w:szCs w:val="26"/>
        </w:rPr>
        <w:t>quản lí</w:t>
      </w:r>
      <w:r w:rsidR="00CA42A5" w:rsidRPr="00CA42A5">
        <w:rPr>
          <w:sz w:val="26"/>
          <w:szCs w:val="26"/>
        </w:rPr>
        <w:t xml:space="preserve"> nắm rõ</w:t>
      </w:r>
      <w:r w:rsidR="000E28F4" w:rsidRPr="000E28F4">
        <w:rPr>
          <w:sz w:val="26"/>
          <w:szCs w:val="26"/>
        </w:rPr>
        <w:t xml:space="preserve"> mọi </w:t>
      </w:r>
      <w:r w:rsidR="008907CB">
        <w:rPr>
          <w:sz w:val="26"/>
          <w:szCs w:val="26"/>
        </w:rPr>
        <w:t xml:space="preserve">thông tin của nhân viên bao gồm các thông tin: </w:t>
      </w:r>
      <w:r w:rsidR="0000593B" w:rsidRPr="0000593B">
        <w:rPr>
          <w:sz w:val="26"/>
          <w:szCs w:val="26"/>
        </w:rPr>
        <w:t xml:space="preserve">mã nhân viên, họ và tên, giới tính, số CMND, Ngày sinh, nơi sinh, điện thoại, chỗ ở hiện nay, </w:t>
      </w:r>
      <w:r w:rsidR="0000593B" w:rsidRPr="0094119F">
        <w:rPr>
          <w:sz w:val="26"/>
          <w:szCs w:val="26"/>
        </w:rPr>
        <w:t>ngày vào làm, số thẻ ATM</w:t>
      </w:r>
      <w:r w:rsidR="00CA42A5" w:rsidRPr="00CA42A5">
        <w:rPr>
          <w:sz w:val="26"/>
          <w:szCs w:val="26"/>
        </w:rPr>
        <w:t>, chức vụ</w:t>
      </w:r>
      <w:r w:rsidR="0000593B" w:rsidRPr="0094119F">
        <w:rPr>
          <w:sz w:val="26"/>
          <w:szCs w:val="26"/>
        </w:rPr>
        <w:t>.</w:t>
      </w:r>
    </w:p>
    <w:p w:rsidR="0094119F" w:rsidRPr="0094119F" w:rsidRDefault="0094119F" w:rsidP="0094119F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94119F">
        <w:rPr>
          <w:b/>
          <w:sz w:val="26"/>
          <w:szCs w:val="26"/>
        </w:rPr>
        <w:t xml:space="preserve">Nhập hồ sơ nhân viên: </w:t>
      </w:r>
      <w:r w:rsidRPr="0094119F">
        <w:rPr>
          <w:sz w:val="26"/>
          <w:szCs w:val="26"/>
        </w:rPr>
        <w:t>Cho phép giám đốc tiếp nhận một nhân viên mới và nhập đầy đủ thông tin của nhân viên đó.</w:t>
      </w:r>
    </w:p>
    <w:p w:rsidR="0094119F" w:rsidRPr="0094119F" w:rsidRDefault="0094119F" w:rsidP="0094119F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94119F">
        <w:rPr>
          <w:b/>
          <w:sz w:val="26"/>
          <w:szCs w:val="26"/>
        </w:rPr>
        <w:t xml:space="preserve">Cập nhật hồ sơ nhân viên: </w:t>
      </w:r>
      <w:r w:rsidRPr="0094119F">
        <w:rPr>
          <w:sz w:val="26"/>
          <w:szCs w:val="26"/>
        </w:rPr>
        <w:t>Cho phép người quản lí chỉnh sửa lại thông tin còn sai sót của một nhân viên nào đó.</w:t>
      </w:r>
    </w:p>
    <w:p w:rsidR="0094119F" w:rsidRPr="0094119F" w:rsidRDefault="0094119F" w:rsidP="0094119F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94119F">
        <w:rPr>
          <w:b/>
          <w:sz w:val="26"/>
          <w:szCs w:val="26"/>
        </w:rPr>
        <w:t xml:space="preserve">Xóa hồ sơ nnhân viên: </w:t>
      </w:r>
      <w:r w:rsidRPr="00E1029E">
        <w:rPr>
          <w:sz w:val="26"/>
          <w:szCs w:val="26"/>
        </w:rPr>
        <w:t>Cho phép người quản lí xóa đi thông tin của nhân viên khi nhân viên đó nghỉ việc.</w:t>
      </w:r>
    </w:p>
    <w:p w:rsidR="00BA77B4" w:rsidRPr="00CA42A5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trình độ nhân viên:</w:t>
      </w:r>
      <w:r w:rsidR="00E1029E">
        <w:rPr>
          <w:b/>
          <w:sz w:val="26"/>
          <w:szCs w:val="26"/>
        </w:rPr>
        <w:br/>
      </w:r>
      <w:r w:rsidR="00377B10" w:rsidRPr="00377B10">
        <w:rPr>
          <w:sz w:val="26"/>
          <w:szCs w:val="26"/>
        </w:rPr>
        <w:t xml:space="preserve">Cho phép người quản lí nắm rõ được trình độ chuyên môn và </w:t>
      </w:r>
      <w:r w:rsidR="00F5535A" w:rsidRPr="00CA42A5">
        <w:rPr>
          <w:sz w:val="26"/>
          <w:szCs w:val="26"/>
        </w:rPr>
        <w:t>trình độ ngoại ngữ của từng nhân viên</w:t>
      </w:r>
      <w:r w:rsidR="00CA42A5">
        <w:rPr>
          <w:sz w:val="26"/>
          <w:szCs w:val="26"/>
        </w:rPr>
        <w:t>.</w:t>
      </w:r>
    </w:p>
    <w:p w:rsidR="00CA42A5" w:rsidRPr="002615A6" w:rsidRDefault="00CA42A5" w:rsidP="00CA42A5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CA42A5">
        <w:rPr>
          <w:b/>
          <w:sz w:val="26"/>
          <w:szCs w:val="26"/>
        </w:rPr>
        <w:t xml:space="preserve">Trình độ chuyên môn: </w:t>
      </w:r>
      <w:r w:rsidRPr="00CA42A5">
        <w:rPr>
          <w:sz w:val="26"/>
          <w:szCs w:val="26"/>
        </w:rPr>
        <w:t xml:space="preserve">Bao gồm các thông tin: Mã nhân viên, trình độ, chuyên môn, </w:t>
      </w:r>
      <w:r w:rsidR="002615A6" w:rsidRPr="002615A6">
        <w:rPr>
          <w:sz w:val="26"/>
          <w:szCs w:val="26"/>
        </w:rPr>
        <w:t>ngày cấp và trường.</w:t>
      </w:r>
    </w:p>
    <w:p w:rsidR="002615A6" w:rsidRPr="00CA42A5" w:rsidRDefault="002615A6" w:rsidP="00CA42A5">
      <w:pPr>
        <w:pStyle w:val="ListParagraph"/>
        <w:numPr>
          <w:ilvl w:val="0"/>
          <w:numId w:val="36"/>
        </w:numPr>
        <w:rPr>
          <w:b/>
          <w:sz w:val="26"/>
          <w:szCs w:val="26"/>
        </w:rPr>
      </w:pPr>
      <w:r w:rsidRPr="002615A6">
        <w:rPr>
          <w:b/>
          <w:sz w:val="26"/>
          <w:szCs w:val="26"/>
        </w:rPr>
        <w:t xml:space="preserve">Trình độ ngoại ngữ: </w:t>
      </w:r>
      <w:r w:rsidRPr="002615A6">
        <w:rPr>
          <w:sz w:val="26"/>
          <w:szCs w:val="26"/>
        </w:rPr>
        <w:t xml:space="preserve">Bao gồm các thông tin: Mã nhân viên, </w:t>
      </w:r>
      <w:r w:rsidRPr="001A2B04">
        <w:rPr>
          <w:sz w:val="26"/>
          <w:szCs w:val="26"/>
        </w:rPr>
        <w:t>ngoại ngữ, trình độ, nơi cấp, ngày cấp.</w:t>
      </w:r>
    </w:p>
    <w:p w:rsidR="00BA77B4" w:rsidRPr="00CA42A5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>
        <w:rPr>
          <w:b/>
          <w:sz w:val="26"/>
          <w:szCs w:val="26"/>
          <w:lang w:val="en-US"/>
        </w:rPr>
        <w:t>Quản lý phòng ban:</w:t>
      </w:r>
    </w:p>
    <w:p w:rsidR="00CA42A5" w:rsidRDefault="00CA42A5" w:rsidP="00CA42A5">
      <w:pPr>
        <w:pStyle w:val="ListParagraph"/>
        <w:ind w:left="1080"/>
        <w:rPr>
          <w:sz w:val="26"/>
          <w:szCs w:val="26"/>
        </w:rPr>
      </w:pPr>
      <w:r w:rsidRPr="00CA42A5">
        <w:rPr>
          <w:sz w:val="26"/>
          <w:szCs w:val="26"/>
        </w:rPr>
        <w:t>Cho phép người quản lí nắm rõ mọi thông tin của các phòng ban trong công ty như: Mã phòng ban, tên phòng ban, vị trí.</w:t>
      </w:r>
    </w:p>
    <w:p w:rsidR="001A2B04" w:rsidRPr="001A2B04" w:rsidRDefault="001A2B04" w:rsidP="001A2B04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A2B04">
        <w:rPr>
          <w:b/>
          <w:sz w:val="26"/>
          <w:szCs w:val="26"/>
        </w:rPr>
        <w:t xml:space="preserve">Thêm phòng ban: </w:t>
      </w:r>
      <w:r w:rsidRPr="001A2B04">
        <w:rPr>
          <w:sz w:val="26"/>
          <w:szCs w:val="26"/>
        </w:rPr>
        <w:t>Khi công ty phát triển thêm phòng ban mới thì chương trình cho phép giám đốc thêm thông tin đầy đủ của phòng ban đó.</w:t>
      </w:r>
    </w:p>
    <w:p w:rsidR="001A2B04" w:rsidRPr="001A2B04" w:rsidRDefault="001A2B04" w:rsidP="001A2B04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1A2B04">
        <w:rPr>
          <w:b/>
          <w:sz w:val="26"/>
          <w:szCs w:val="26"/>
        </w:rPr>
        <w:t>Cập nhật phòng ban:</w:t>
      </w:r>
      <w:r w:rsidRPr="001A2B04">
        <w:rPr>
          <w:sz w:val="26"/>
          <w:szCs w:val="26"/>
        </w:rPr>
        <w:t xml:space="preserve"> Cho phép người quản lí chỉnh sửa thông tin còn sai sót của một phòng ban nào đó.</w:t>
      </w:r>
    </w:p>
    <w:p w:rsidR="001A2B04" w:rsidRPr="001A2B04" w:rsidRDefault="001A2B04" w:rsidP="001A2B04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056402">
        <w:rPr>
          <w:b/>
          <w:sz w:val="26"/>
          <w:szCs w:val="26"/>
        </w:rPr>
        <w:t>Xóa phòng ban:</w:t>
      </w:r>
      <w:r w:rsidRPr="00056402">
        <w:rPr>
          <w:sz w:val="26"/>
          <w:szCs w:val="26"/>
        </w:rPr>
        <w:t xml:space="preserve"> Cho phép người quản lí xóa đi phòng ban khi phòng ban đó không còn tồn tại trong công ty nữa.</w:t>
      </w: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kỉ luật nhân viên:</w:t>
      </w:r>
    </w:p>
    <w:p w:rsidR="00056402" w:rsidRDefault="00056402" w:rsidP="00056402">
      <w:pPr>
        <w:pStyle w:val="ListParagraph"/>
        <w:ind w:left="1080"/>
        <w:rPr>
          <w:sz w:val="26"/>
          <w:szCs w:val="26"/>
        </w:rPr>
      </w:pPr>
      <w:r w:rsidRPr="0070099A">
        <w:rPr>
          <w:sz w:val="26"/>
          <w:szCs w:val="26"/>
        </w:rPr>
        <w:t>Cho</w:t>
      </w:r>
      <w:r w:rsidR="0070099A" w:rsidRPr="0070099A">
        <w:rPr>
          <w:sz w:val="26"/>
          <w:szCs w:val="26"/>
        </w:rPr>
        <w:t xml:space="preserve"> phép người quản lí tiến hành việc kỷ </w:t>
      </w:r>
      <w:r w:rsidR="0070099A">
        <w:rPr>
          <w:sz w:val="26"/>
          <w:szCs w:val="26"/>
        </w:rPr>
        <w:t xml:space="preserve">luật một nhân viên </w:t>
      </w:r>
      <w:r w:rsidR="0070099A" w:rsidRPr="0070099A">
        <w:rPr>
          <w:sz w:val="26"/>
          <w:szCs w:val="26"/>
        </w:rPr>
        <w:t xml:space="preserve">bao gồm các thông tin: </w:t>
      </w:r>
      <w:r w:rsidR="00902AB7" w:rsidRPr="00902AB7">
        <w:rPr>
          <w:sz w:val="26"/>
          <w:szCs w:val="26"/>
        </w:rPr>
        <w:t xml:space="preserve">Mã Kỉ luật, Mã nhân viên, hình thức kỉ luật, </w:t>
      </w:r>
      <w:r w:rsidR="00902AB7">
        <w:rPr>
          <w:sz w:val="26"/>
          <w:szCs w:val="26"/>
        </w:rPr>
        <w:t>ngày kỉ luật và nguyên nhân.</w:t>
      </w:r>
    </w:p>
    <w:p w:rsidR="00902AB7" w:rsidRPr="00902AB7" w:rsidRDefault="00902AB7" w:rsidP="00902AB7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02AB7">
        <w:rPr>
          <w:b/>
          <w:sz w:val="26"/>
          <w:szCs w:val="26"/>
        </w:rPr>
        <w:t xml:space="preserve">Thêm kỉ luật: </w:t>
      </w:r>
      <w:r w:rsidRPr="00902AB7">
        <w:rPr>
          <w:sz w:val="26"/>
          <w:szCs w:val="26"/>
        </w:rPr>
        <w:t>Cho phép người quản lí tiến hành kỉ luật một nhân viên trong công ty.</w:t>
      </w:r>
    </w:p>
    <w:p w:rsidR="00902AB7" w:rsidRPr="00902AB7" w:rsidRDefault="00902AB7" w:rsidP="00902AB7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02AB7">
        <w:rPr>
          <w:b/>
          <w:sz w:val="26"/>
          <w:szCs w:val="26"/>
        </w:rPr>
        <w:t>Cập nhật kỉ luật:</w:t>
      </w:r>
      <w:r w:rsidRPr="00902AB7">
        <w:rPr>
          <w:sz w:val="26"/>
          <w:szCs w:val="26"/>
        </w:rPr>
        <w:t xml:space="preserve"> Cho phép người quản lí chỉnh sửa lại thông tin còn sai sót.</w:t>
      </w:r>
    </w:p>
    <w:p w:rsidR="00902AB7" w:rsidRPr="00902AB7" w:rsidRDefault="00902AB7" w:rsidP="00902AB7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CF0042">
        <w:rPr>
          <w:b/>
          <w:sz w:val="26"/>
          <w:szCs w:val="26"/>
        </w:rPr>
        <w:t>Xóa kỉ luật:</w:t>
      </w:r>
      <w:r w:rsidRPr="00CF0042">
        <w:rPr>
          <w:sz w:val="26"/>
          <w:szCs w:val="26"/>
        </w:rPr>
        <w:t xml:space="preserve"> Cho phép ngư</w:t>
      </w:r>
      <w:r w:rsidR="00E86192" w:rsidRPr="00CF0042">
        <w:rPr>
          <w:sz w:val="26"/>
          <w:szCs w:val="26"/>
        </w:rPr>
        <w:t>ời quản lí xóa đi thông tin kỉ luật.</w:t>
      </w: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khen thưởng nhân viên:</w:t>
      </w:r>
    </w:p>
    <w:p w:rsidR="00CF0042" w:rsidRDefault="00CF0042" w:rsidP="00CF0042">
      <w:pPr>
        <w:pStyle w:val="ListParagraph"/>
        <w:ind w:left="1080"/>
        <w:rPr>
          <w:sz w:val="26"/>
          <w:szCs w:val="26"/>
        </w:rPr>
      </w:pPr>
      <w:r w:rsidRPr="0070099A">
        <w:rPr>
          <w:sz w:val="26"/>
          <w:szCs w:val="26"/>
        </w:rPr>
        <w:t xml:space="preserve">Cho phép người quản lí tiến hành việc </w:t>
      </w:r>
      <w:r w:rsidRPr="00CF0042">
        <w:rPr>
          <w:sz w:val="26"/>
          <w:szCs w:val="26"/>
        </w:rPr>
        <w:t xml:space="preserve">khen thưởng </w:t>
      </w:r>
      <w:r>
        <w:rPr>
          <w:sz w:val="26"/>
          <w:szCs w:val="26"/>
        </w:rPr>
        <w:t xml:space="preserve">một nhân viên </w:t>
      </w:r>
      <w:r w:rsidRPr="0070099A">
        <w:rPr>
          <w:sz w:val="26"/>
          <w:szCs w:val="26"/>
        </w:rPr>
        <w:t xml:space="preserve">bao gồm các thông tin: </w:t>
      </w:r>
      <w:r>
        <w:rPr>
          <w:sz w:val="26"/>
          <w:szCs w:val="26"/>
        </w:rPr>
        <w:t>Mã Khen thưởng</w:t>
      </w:r>
      <w:r w:rsidRPr="00902AB7">
        <w:rPr>
          <w:sz w:val="26"/>
          <w:szCs w:val="26"/>
        </w:rPr>
        <w:t xml:space="preserve">, </w:t>
      </w:r>
      <w:r>
        <w:rPr>
          <w:sz w:val="26"/>
          <w:szCs w:val="26"/>
        </w:rPr>
        <w:t>Mã nhân viên, hình thức</w:t>
      </w:r>
      <w:r w:rsidRPr="00902AB7">
        <w:rPr>
          <w:sz w:val="26"/>
          <w:szCs w:val="26"/>
        </w:rPr>
        <w:t xml:space="preserve">, </w:t>
      </w:r>
      <w:r>
        <w:rPr>
          <w:sz w:val="26"/>
          <w:szCs w:val="26"/>
        </w:rPr>
        <w:t>ngày quyết định và nội dung khen thưởng.</w:t>
      </w:r>
    </w:p>
    <w:p w:rsidR="00CF0042" w:rsidRPr="00902AB7" w:rsidRDefault="00CF0042" w:rsidP="00CF0042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02AB7">
        <w:rPr>
          <w:b/>
          <w:sz w:val="26"/>
          <w:szCs w:val="26"/>
        </w:rPr>
        <w:t>T</w:t>
      </w:r>
      <w:r w:rsidR="00BA69B7">
        <w:rPr>
          <w:b/>
          <w:sz w:val="26"/>
          <w:szCs w:val="26"/>
        </w:rPr>
        <w:t>hêm khen thưởng</w:t>
      </w:r>
      <w:r w:rsidRPr="00902AB7">
        <w:rPr>
          <w:b/>
          <w:sz w:val="26"/>
          <w:szCs w:val="26"/>
        </w:rPr>
        <w:t xml:space="preserve">: </w:t>
      </w:r>
      <w:r w:rsidRPr="00902AB7">
        <w:rPr>
          <w:sz w:val="26"/>
          <w:szCs w:val="26"/>
        </w:rPr>
        <w:t>Cho phép người quản lí tiến hành</w:t>
      </w:r>
      <w:r w:rsidR="00BA69B7">
        <w:rPr>
          <w:sz w:val="26"/>
          <w:szCs w:val="26"/>
        </w:rPr>
        <w:t xml:space="preserve"> khen thưởng</w:t>
      </w:r>
      <w:r w:rsidRPr="00902AB7">
        <w:rPr>
          <w:sz w:val="26"/>
          <w:szCs w:val="26"/>
        </w:rPr>
        <w:t xml:space="preserve"> </w:t>
      </w:r>
      <w:r w:rsidRPr="00902AB7">
        <w:rPr>
          <w:sz w:val="26"/>
          <w:szCs w:val="26"/>
        </w:rPr>
        <w:lastRenderedPageBreak/>
        <w:t>một nhân viên trong công ty.</w:t>
      </w:r>
    </w:p>
    <w:p w:rsidR="00CF0042" w:rsidRPr="00902AB7" w:rsidRDefault="00BA69B7" w:rsidP="00CF0042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b/>
          <w:sz w:val="26"/>
          <w:szCs w:val="26"/>
        </w:rPr>
        <w:t>Cập nhật khen thưởng</w:t>
      </w:r>
      <w:r w:rsidR="00CF0042" w:rsidRPr="00902AB7">
        <w:rPr>
          <w:b/>
          <w:sz w:val="26"/>
          <w:szCs w:val="26"/>
        </w:rPr>
        <w:t>:</w:t>
      </w:r>
      <w:r w:rsidR="00CF0042" w:rsidRPr="00902AB7">
        <w:rPr>
          <w:sz w:val="26"/>
          <w:szCs w:val="26"/>
        </w:rPr>
        <w:t xml:space="preserve"> Cho phép người quản lí chỉnh sửa lại thông tin còn sai sót.</w:t>
      </w:r>
    </w:p>
    <w:p w:rsidR="00CF0042" w:rsidRPr="00902AB7" w:rsidRDefault="00BA69B7" w:rsidP="00CF0042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b/>
          <w:sz w:val="26"/>
          <w:szCs w:val="26"/>
        </w:rPr>
        <w:t>Xóa khen thưởng</w:t>
      </w:r>
      <w:r w:rsidR="00CF0042" w:rsidRPr="00CF0042">
        <w:rPr>
          <w:b/>
          <w:sz w:val="26"/>
          <w:szCs w:val="26"/>
        </w:rPr>
        <w:t>:</w:t>
      </w:r>
      <w:r w:rsidR="00CF0042" w:rsidRPr="00CF0042">
        <w:rPr>
          <w:sz w:val="26"/>
          <w:szCs w:val="26"/>
        </w:rPr>
        <w:t xml:space="preserve"> Cho phép người </w:t>
      </w:r>
      <w:r>
        <w:rPr>
          <w:sz w:val="26"/>
          <w:szCs w:val="26"/>
        </w:rPr>
        <w:t>quản lí xóa đi thông tin khen thưởng</w:t>
      </w:r>
      <w:r w:rsidR="00CF0042" w:rsidRPr="00CF0042">
        <w:rPr>
          <w:sz w:val="26"/>
          <w:szCs w:val="26"/>
        </w:rPr>
        <w:t>.</w:t>
      </w:r>
    </w:p>
    <w:p w:rsidR="00CF0042" w:rsidRPr="00BA77B4" w:rsidRDefault="00CF0042" w:rsidP="00CF0042">
      <w:pPr>
        <w:pStyle w:val="ListParagraph"/>
        <w:ind w:left="1080"/>
        <w:rPr>
          <w:b/>
          <w:sz w:val="26"/>
          <w:szCs w:val="26"/>
        </w:rPr>
      </w:pP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lương nhân viên:</w:t>
      </w:r>
    </w:p>
    <w:p w:rsidR="0000597C" w:rsidRPr="00823549" w:rsidRDefault="00CC0744" w:rsidP="00823549">
      <w:pPr>
        <w:pStyle w:val="ListParagraph"/>
        <w:ind w:left="1080"/>
        <w:rPr>
          <w:sz w:val="26"/>
          <w:szCs w:val="26"/>
        </w:rPr>
      </w:pPr>
      <w:r>
        <w:rPr>
          <w:noProof/>
          <w:sz w:val="26"/>
          <w:szCs w:val="26"/>
          <w:lang w:val="en-US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826770</wp:posOffset>
            </wp:positionV>
            <wp:extent cx="7239000" cy="48641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FED" w:rsidRPr="00302FED">
        <w:rPr>
          <w:sz w:val="26"/>
          <w:szCs w:val="26"/>
        </w:rPr>
        <w:t xml:space="preserve">Cho phép người quản lí tính lương cho từng nhân viên bao gồm các thông tin: Tháng, năm, mã nhân viên, </w:t>
      </w:r>
      <w:r w:rsidR="00320B44">
        <w:rPr>
          <w:sz w:val="26"/>
          <w:szCs w:val="26"/>
        </w:rPr>
        <w:t>lương c</w:t>
      </w:r>
      <w:r w:rsidR="00302FED" w:rsidRPr="00302FED">
        <w:rPr>
          <w:sz w:val="26"/>
          <w:szCs w:val="26"/>
        </w:rPr>
        <w:t>ơ bản,</w:t>
      </w:r>
      <w:r w:rsidR="00E8309A" w:rsidRPr="00E8309A">
        <w:rPr>
          <w:sz w:val="26"/>
          <w:szCs w:val="26"/>
        </w:rPr>
        <w:t xml:space="preserve"> số ngày làm việc, </w:t>
      </w:r>
      <w:r w:rsidR="00E8309A">
        <w:rPr>
          <w:sz w:val="26"/>
          <w:szCs w:val="26"/>
        </w:rPr>
        <w:t>s</w:t>
      </w:r>
      <w:r w:rsidR="00302FED" w:rsidRPr="00302FED">
        <w:rPr>
          <w:sz w:val="26"/>
          <w:szCs w:val="26"/>
        </w:rPr>
        <w:t>ố ngày tăng ca, lương tăng ca, tổng lương</w:t>
      </w:r>
      <w:r w:rsidR="00302FED" w:rsidRPr="0000597C">
        <w:rPr>
          <w:sz w:val="26"/>
          <w:szCs w:val="26"/>
        </w:rPr>
        <w:t xml:space="preserve"> được lãnh.</w:t>
      </w:r>
      <w:r w:rsidR="0000597C">
        <w:rPr>
          <w:sz w:val="26"/>
          <w:szCs w:val="26"/>
        </w:rPr>
        <w:br/>
      </w:r>
      <w:r w:rsidR="0000597C" w:rsidRPr="0000597C">
        <w:rPr>
          <w:sz w:val="26"/>
          <w:szCs w:val="26"/>
        </w:rPr>
        <w:t>- Lương được tính theo công thức:</w:t>
      </w: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BA77B4">
        <w:rPr>
          <w:b/>
          <w:sz w:val="26"/>
          <w:szCs w:val="26"/>
        </w:rPr>
        <w:t>Quản lý người dùng phần mềm:</w:t>
      </w:r>
    </w:p>
    <w:p w:rsidR="00CB61BA" w:rsidRDefault="00CB61BA" w:rsidP="00CB61BA">
      <w:pPr>
        <w:pStyle w:val="ListParagraph"/>
        <w:ind w:left="1080"/>
        <w:rPr>
          <w:sz w:val="26"/>
          <w:szCs w:val="26"/>
        </w:rPr>
      </w:pPr>
      <w:r w:rsidRPr="00CB61BA">
        <w:rPr>
          <w:sz w:val="26"/>
          <w:szCs w:val="26"/>
        </w:rPr>
        <w:t xml:space="preserve">Cho phép giám đốc quản lí thông tin </w:t>
      </w:r>
      <w:r>
        <w:rPr>
          <w:sz w:val="26"/>
          <w:szCs w:val="26"/>
        </w:rPr>
        <w:t>người dùng phần mềm như: Mã người</w:t>
      </w:r>
      <w:r w:rsidR="009F2948" w:rsidRPr="009F2948">
        <w:rPr>
          <w:sz w:val="26"/>
          <w:szCs w:val="26"/>
        </w:rPr>
        <w:t xml:space="preserve"> dùng</w:t>
      </w:r>
      <w:r w:rsidRPr="00CB61BA">
        <w:rPr>
          <w:sz w:val="26"/>
          <w:szCs w:val="26"/>
        </w:rPr>
        <w:t xml:space="preserve">, Tên người dùng, Username, password, phân quyền. </w:t>
      </w:r>
    </w:p>
    <w:p w:rsidR="009F2948" w:rsidRPr="000200E1" w:rsidRDefault="00386667" w:rsidP="009F2948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0200E1">
        <w:rPr>
          <w:b/>
          <w:sz w:val="26"/>
          <w:szCs w:val="26"/>
        </w:rPr>
        <w:t xml:space="preserve">Thêm người dùng: </w:t>
      </w:r>
      <w:r w:rsidRPr="000200E1">
        <w:rPr>
          <w:sz w:val="26"/>
          <w:szCs w:val="26"/>
        </w:rPr>
        <w:t xml:space="preserve">Cho phép giám đốc thêm người dùng </w:t>
      </w:r>
      <w:r w:rsidR="000200E1" w:rsidRPr="000200E1">
        <w:rPr>
          <w:sz w:val="26"/>
          <w:szCs w:val="26"/>
        </w:rPr>
        <w:t>mới và phân quyền cho người dùng đó.</w:t>
      </w:r>
    </w:p>
    <w:p w:rsidR="000200E1" w:rsidRDefault="000200E1" w:rsidP="009F2948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0200E1">
        <w:rPr>
          <w:b/>
          <w:sz w:val="26"/>
          <w:szCs w:val="26"/>
        </w:rPr>
        <w:t>Cập nhật người dùng:</w:t>
      </w:r>
      <w:r w:rsidRPr="000200E1">
        <w:rPr>
          <w:sz w:val="26"/>
          <w:szCs w:val="26"/>
        </w:rPr>
        <w:t xml:space="preserve"> </w:t>
      </w:r>
      <w:r>
        <w:rPr>
          <w:sz w:val="26"/>
          <w:szCs w:val="26"/>
        </w:rPr>
        <w:t>Cho phép giám đốc chỉnh sửa</w:t>
      </w:r>
      <w:r w:rsidRPr="000200E1">
        <w:rPr>
          <w:sz w:val="26"/>
          <w:szCs w:val="26"/>
        </w:rPr>
        <w:t xml:space="preserve"> thông tin</w:t>
      </w:r>
      <w:r>
        <w:rPr>
          <w:sz w:val="26"/>
          <w:szCs w:val="26"/>
        </w:rPr>
        <w:t xml:space="preserve"> người dùng còn sai sót.</w:t>
      </w:r>
      <w:r w:rsidRPr="000200E1">
        <w:rPr>
          <w:sz w:val="26"/>
          <w:szCs w:val="26"/>
        </w:rPr>
        <w:t xml:space="preserve"> K</w:t>
      </w:r>
      <w:r>
        <w:rPr>
          <w:sz w:val="26"/>
          <w:szCs w:val="26"/>
          <w:lang w:val="en-US"/>
        </w:rPr>
        <w:t>hông được sửa lại password.</w:t>
      </w:r>
    </w:p>
    <w:p w:rsidR="000200E1" w:rsidRPr="000200E1" w:rsidRDefault="000200E1" w:rsidP="009F2948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0200E1">
        <w:rPr>
          <w:b/>
          <w:sz w:val="26"/>
          <w:szCs w:val="26"/>
        </w:rPr>
        <w:t>Xóa người dùng:</w:t>
      </w:r>
      <w:r w:rsidRPr="000200E1">
        <w:rPr>
          <w:sz w:val="26"/>
          <w:szCs w:val="26"/>
        </w:rPr>
        <w:t xml:space="preserve"> Cho phép giám đốc </w:t>
      </w:r>
      <w:r w:rsidRPr="00285C48">
        <w:rPr>
          <w:sz w:val="26"/>
          <w:szCs w:val="26"/>
        </w:rPr>
        <w:t>xóa đi người dùng.</w:t>
      </w:r>
    </w:p>
    <w:p w:rsidR="00BA77B4" w:rsidRDefault="00BA77B4" w:rsidP="00BA77B4">
      <w:pPr>
        <w:pStyle w:val="ListParagraph"/>
        <w:numPr>
          <w:ilvl w:val="0"/>
          <w:numId w:val="35"/>
        </w:numPr>
        <w:rPr>
          <w:b/>
          <w:sz w:val="26"/>
          <w:szCs w:val="26"/>
        </w:rPr>
      </w:pPr>
      <w:r w:rsidRPr="000E28F4">
        <w:rPr>
          <w:b/>
          <w:sz w:val="26"/>
          <w:szCs w:val="26"/>
        </w:rPr>
        <w:t>Báo cáo và thống kê:</w:t>
      </w:r>
      <w:r w:rsidRPr="00BA77B4">
        <w:rPr>
          <w:b/>
          <w:sz w:val="26"/>
          <w:szCs w:val="26"/>
        </w:rPr>
        <w:t xml:space="preserve"> </w:t>
      </w:r>
    </w:p>
    <w:p w:rsidR="00285C48" w:rsidRDefault="005D6D97" w:rsidP="00285C48">
      <w:pPr>
        <w:pStyle w:val="ListParagraph"/>
        <w:ind w:left="1080"/>
        <w:rPr>
          <w:sz w:val="26"/>
          <w:szCs w:val="26"/>
        </w:rPr>
      </w:pPr>
      <w:r w:rsidRPr="00987605">
        <w:rPr>
          <w:sz w:val="26"/>
          <w:szCs w:val="26"/>
        </w:rPr>
        <w:t>Cho phép người quản lí thực hiện các báo cáo và thống kê theo tháng.</w:t>
      </w:r>
    </w:p>
    <w:p w:rsidR="00987605" w:rsidRPr="00987605" w:rsidRDefault="00987605" w:rsidP="00987605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87605">
        <w:rPr>
          <w:b/>
          <w:sz w:val="26"/>
          <w:szCs w:val="26"/>
        </w:rPr>
        <w:t xml:space="preserve">Thống kê bảng lương nhân viên: </w:t>
      </w:r>
      <w:r w:rsidRPr="00987605">
        <w:rPr>
          <w:sz w:val="26"/>
          <w:szCs w:val="26"/>
        </w:rPr>
        <w:t>Cho phép người quản lý thống kê bảng lương của các nhân viên theo tháng.</w:t>
      </w:r>
    </w:p>
    <w:p w:rsidR="00987605" w:rsidRDefault="00987605" w:rsidP="00987605">
      <w:pPr>
        <w:pStyle w:val="ListParagraph"/>
        <w:numPr>
          <w:ilvl w:val="0"/>
          <w:numId w:val="36"/>
        </w:numPr>
        <w:rPr>
          <w:sz w:val="26"/>
          <w:szCs w:val="26"/>
        </w:rPr>
      </w:pPr>
      <w:r w:rsidRPr="00987605">
        <w:rPr>
          <w:b/>
          <w:sz w:val="26"/>
          <w:szCs w:val="26"/>
        </w:rPr>
        <w:t>Báo cáo danh sách kỉ luật:</w:t>
      </w:r>
      <w:r w:rsidRPr="00987605">
        <w:rPr>
          <w:sz w:val="26"/>
          <w:szCs w:val="26"/>
        </w:rPr>
        <w:t xml:space="preserve"> </w:t>
      </w:r>
      <w:r>
        <w:rPr>
          <w:sz w:val="26"/>
          <w:szCs w:val="26"/>
        </w:rPr>
        <w:t>Cho phép người quản lý báo cáo</w:t>
      </w:r>
      <w:r w:rsidRPr="00987605">
        <w:rPr>
          <w:sz w:val="26"/>
          <w:szCs w:val="26"/>
        </w:rPr>
        <w:t xml:space="preserve"> danh sách các nhân viên bị</w:t>
      </w:r>
      <w:r>
        <w:rPr>
          <w:sz w:val="26"/>
          <w:szCs w:val="26"/>
        </w:rPr>
        <w:t xml:space="preserve"> kỉ luật </w:t>
      </w:r>
      <w:r w:rsidRPr="00987605">
        <w:rPr>
          <w:sz w:val="26"/>
          <w:szCs w:val="26"/>
        </w:rPr>
        <w:t>theo tháng.</w:t>
      </w:r>
    </w:p>
    <w:p w:rsidR="00987605" w:rsidRPr="00987605" w:rsidRDefault="00987605" w:rsidP="00987605">
      <w:pPr>
        <w:pStyle w:val="ListParagraph"/>
        <w:numPr>
          <w:ilvl w:val="0"/>
          <w:numId w:val="36"/>
        </w:numPr>
        <w:rPr>
          <w:sz w:val="26"/>
          <w:szCs w:val="26"/>
        </w:rPr>
      </w:pPr>
      <w:r>
        <w:rPr>
          <w:b/>
          <w:sz w:val="26"/>
          <w:szCs w:val="26"/>
        </w:rPr>
        <w:t>Báo cáo danh sách khen thưởng</w:t>
      </w:r>
      <w:r w:rsidRPr="00987605">
        <w:rPr>
          <w:b/>
          <w:sz w:val="26"/>
          <w:szCs w:val="26"/>
        </w:rPr>
        <w:t>:</w:t>
      </w:r>
      <w:r w:rsidRPr="0098760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Cho phép người quản lý báo cáo danh sách các nhân viên được khen thưởng </w:t>
      </w:r>
      <w:r w:rsidRPr="00987605">
        <w:rPr>
          <w:sz w:val="26"/>
          <w:szCs w:val="26"/>
        </w:rPr>
        <w:t>theo tháng.</w:t>
      </w:r>
    </w:p>
    <w:p w:rsidR="00627A1B" w:rsidRPr="00627A1B" w:rsidRDefault="007F204D" w:rsidP="00627A1B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2" w:name="_Toc334194245"/>
      <w:r w:rsidRPr="00D21AF5">
        <w:t>Đặc tả yêu cầu phi chức năng</w:t>
      </w:r>
      <w:bookmarkEnd w:id="12"/>
      <w:r w:rsidR="00627A1B">
        <w:br/>
      </w:r>
      <w:r w:rsidR="00627A1B" w:rsidRPr="000C397D">
        <w:rPr>
          <w:rFonts w:ascii="Times New Roman" w:hAnsi="Times New Roman"/>
          <w:b w:val="0"/>
        </w:rPr>
        <w:t>Hệ  thống sẽ</w:t>
      </w:r>
      <w:r w:rsidR="008613E9" w:rsidRPr="008613E9">
        <w:rPr>
          <w:rFonts w:ascii="Times New Roman" w:hAnsi="Times New Roman"/>
          <w:b w:val="0"/>
        </w:rPr>
        <w:t xml:space="preserve"> tự động</w:t>
      </w:r>
      <w:r w:rsidR="00627A1B" w:rsidRPr="000C397D">
        <w:rPr>
          <w:rFonts w:ascii="Times New Roman" w:hAnsi="Times New Roman"/>
          <w:b w:val="0"/>
        </w:rPr>
        <w:t xml:space="preserve"> mã hóa password đăng nhập cho các người dùng phần mềm.</w:t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  <w:r w:rsidR="000C397D">
        <w:rPr>
          <w:rFonts w:ascii="Times New Roman" w:hAnsi="Times New Roman"/>
          <w:b w:val="0"/>
        </w:rPr>
        <w:br/>
      </w:r>
    </w:p>
    <w:p w:rsidR="00AE607F" w:rsidRDefault="001E168F" w:rsidP="00AE607F">
      <w:pPr>
        <w:pStyle w:val="Heading2"/>
        <w:keepNext w:val="0"/>
        <w:spacing w:before="240" w:after="240" w:line="276" w:lineRule="auto"/>
        <w:ind w:left="900" w:hanging="540"/>
        <w:contextualSpacing/>
      </w:pPr>
      <w:bookmarkStart w:id="13" w:name="_Toc334194240"/>
      <w:r>
        <w:rPr>
          <w:i/>
          <w:noProof/>
          <w:color w:val="0000FF"/>
          <w:lang w:val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732155</wp:posOffset>
            </wp:positionV>
            <wp:extent cx="7115175" cy="512572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uản lý nhân viê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512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607F">
        <w:t>Use Case</w:t>
      </w:r>
      <w:bookmarkEnd w:id="13"/>
    </w:p>
    <w:p w:rsidR="00AE607F" w:rsidRPr="00AE607F" w:rsidRDefault="00AE607F" w:rsidP="00AE607F">
      <w:pPr>
        <w:pStyle w:val="Heading3"/>
      </w:pPr>
      <w:bookmarkStart w:id="14" w:name="_Toc334194241"/>
      <w:r w:rsidRPr="00AE607F">
        <w:t>Sơ đồ Use Case</w:t>
      </w:r>
      <w:bookmarkEnd w:id="14"/>
    </w:p>
    <w:p w:rsidR="00AE607F" w:rsidRDefault="00AE607F" w:rsidP="00AE607F">
      <w:pPr>
        <w:ind w:firstLine="720"/>
        <w:rPr>
          <w:i/>
          <w:color w:val="0000FF"/>
        </w:rPr>
      </w:pPr>
    </w:p>
    <w:p w:rsidR="00AE607F" w:rsidRPr="004173A7" w:rsidRDefault="00AE607F" w:rsidP="004173A7">
      <w:pPr>
        <w:pStyle w:val="Heading3"/>
      </w:pPr>
      <w:bookmarkStart w:id="15" w:name="_Toc334194242"/>
      <w:r>
        <w:t>Danh sách các Use Case</w:t>
      </w:r>
      <w:bookmarkEnd w:id="15"/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150"/>
        <w:gridCol w:w="4950"/>
      </w:tblGrid>
      <w:tr w:rsidR="00AE607F" w:rsidRPr="00095B5A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Mã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Tên use case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Ý nghĩa/Ghi chú</w:t>
            </w:r>
          </w:p>
        </w:tc>
      </w:tr>
      <w:tr w:rsidR="00AE607F" w:rsidRPr="000C0CA8" w:rsidTr="006709A3">
        <w:trPr>
          <w:trHeight w:val="75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Đăng nhập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F27124" w:rsidRDefault="00F27124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người dùng đăng nhập vào hệ thống</w:t>
            </w:r>
          </w:p>
        </w:tc>
      </w:tr>
      <w:tr w:rsidR="00AE607F" w:rsidRPr="007A1DE8" w:rsidTr="006709A3">
        <w:trPr>
          <w:trHeight w:val="41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Tính lương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F27124" w:rsidRDefault="00F27124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tính lương nhân viên</w:t>
            </w:r>
          </w:p>
        </w:tc>
      </w:tr>
      <w:tr w:rsidR="00AE607F" w:rsidRPr="007A1DE8" w:rsidTr="006709A3">
        <w:trPr>
          <w:trHeight w:val="686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Thống kê bảng lương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F27124" w:rsidRDefault="00F27124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thống kê bảng lương nhân viên</w:t>
            </w:r>
          </w:p>
        </w:tc>
      </w:tr>
      <w:tr w:rsidR="0095676D" w:rsidRPr="007A1DE8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4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Báo cáo danh sách kỉ luật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9E458F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báo cáo danh sách nhân viên bị kỉ luật</w:t>
            </w:r>
          </w:p>
        </w:tc>
      </w:tr>
      <w:tr w:rsidR="0095676D" w:rsidRPr="007A1DE8" w:rsidTr="006709A3">
        <w:trPr>
          <w:trHeight w:val="696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lastRenderedPageBreak/>
              <w:t>5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5D08E6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Báo cáo danh sách khen</w:t>
            </w:r>
            <w:r w:rsidR="005D08E6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 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thưởng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9E458F" w:rsidP="005D08E6">
            <w:pPr>
              <w:rPr>
                <w:rFonts w:eastAsia="SimSun"/>
                <w:sz w:val="26"/>
                <w:szCs w:val="26"/>
              </w:rPr>
            </w:pPr>
            <w:r w:rsidRPr="005D08E6">
              <w:rPr>
                <w:rFonts w:eastAsia="SimSun"/>
                <w:sz w:val="26"/>
                <w:szCs w:val="26"/>
                <w:lang w:val="en-US"/>
              </w:rPr>
              <w:t>Cho phép quản lí báo cáo danh sách nhân viên được khen thưởng</w:t>
            </w:r>
          </w:p>
        </w:tc>
      </w:tr>
      <w:tr w:rsidR="0095676D" w:rsidRPr="007A1DE8" w:rsidTr="006709A3">
        <w:trPr>
          <w:trHeight w:val="422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Xem danh sách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xem danh sách nhân viên</w:t>
            </w:r>
          </w:p>
        </w:tc>
      </w:tr>
      <w:tr w:rsidR="0095676D" w:rsidRPr="007A1DE8" w:rsidTr="006709A3">
        <w:trPr>
          <w:trHeight w:val="40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7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Cập nhật hồ sơ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sửa thông tin nhân viên</w:t>
            </w:r>
          </w:p>
        </w:tc>
      </w:tr>
      <w:tr w:rsidR="0095676D" w:rsidRPr="007A1DE8" w:rsidTr="006709A3">
        <w:trPr>
          <w:trHeight w:val="42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8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F6EF0" w:rsidRDefault="009F6EF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Xóa hồ sơ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xóa hồ sơ nhân viên</w:t>
            </w:r>
          </w:p>
        </w:tc>
      </w:tr>
      <w:tr w:rsidR="0095676D" w:rsidRPr="007A1DE8" w:rsidTr="006709A3">
        <w:trPr>
          <w:trHeight w:val="412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9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B601E5" w:rsidRDefault="00B601E5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Kỉ luật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tiến hành kỉ luật nhân viên</w:t>
            </w:r>
          </w:p>
        </w:tc>
      </w:tr>
      <w:tr w:rsidR="0095676D" w:rsidRPr="007A1DE8" w:rsidTr="006709A3">
        <w:trPr>
          <w:trHeight w:val="687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10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B601E5" w:rsidRDefault="00B601E5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Khen thưởng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tiến hành khen thưởng nhân viên</w:t>
            </w:r>
          </w:p>
        </w:tc>
      </w:tr>
      <w:tr w:rsidR="0095676D" w:rsidRPr="007A1DE8" w:rsidTr="006709A3">
        <w:trPr>
          <w:trHeight w:val="41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11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94C7E" w:rsidRDefault="00194C7E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Tra cứu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D08E6" w:rsidRDefault="005D08E6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tra cứu thông tin nhân viên</w:t>
            </w:r>
          </w:p>
        </w:tc>
      </w:tr>
      <w:tr w:rsidR="0095676D" w:rsidRPr="007A1DE8" w:rsidTr="006709A3">
        <w:trPr>
          <w:trHeight w:val="689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12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94C7E" w:rsidRDefault="00194C7E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Xem danh sách phòng ban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6785A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xem danh sách các phòng ban</w:t>
            </w:r>
          </w:p>
        </w:tc>
      </w:tr>
      <w:tr w:rsidR="0095676D" w:rsidRPr="007A1DE8" w:rsidTr="006709A3">
        <w:trPr>
          <w:trHeight w:val="416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13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FA4AFC" w:rsidRDefault="00FA4AFC" w:rsidP="00FA4AFC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Cập nhật phòng ban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6785A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sửa thông tin phòng ban</w:t>
            </w:r>
          </w:p>
        </w:tc>
      </w:tr>
      <w:tr w:rsidR="0095676D" w:rsidRPr="007A1DE8" w:rsidTr="006709A3">
        <w:trPr>
          <w:trHeight w:val="393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14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FA4AFC" w:rsidRDefault="00FA4AFC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Xóa phòng ban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6785A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quản lí xóa phòng ban</w:t>
            </w:r>
          </w:p>
        </w:tc>
      </w:tr>
      <w:tr w:rsidR="0095676D" w:rsidRPr="007A1DE8" w:rsidTr="006709A3">
        <w:trPr>
          <w:trHeight w:val="413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15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Nhập hồ sơ nhân viên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16785A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giám đốc tiếp nhận nhân viên mới</w:t>
            </w:r>
          </w:p>
        </w:tc>
      </w:tr>
      <w:tr w:rsidR="0095676D" w:rsidRPr="007A1DE8" w:rsidTr="006709A3">
        <w:trPr>
          <w:trHeight w:val="420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16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Thêm phòng ban mới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16785A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giám đốc thêm phòng ban mới</w:t>
            </w:r>
          </w:p>
        </w:tc>
      </w:tr>
      <w:tr w:rsidR="0095676D" w:rsidRPr="007A1DE8" w:rsidTr="006709A3">
        <w:trPr>
          <w:trHeight w:val="696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17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Xem danh sách người dùng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E95702" w:rsidRDefault="00E95702" w:rsidP="005D08E6">
            <w:pP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Cho phép giám đốc xem danh sách người dùng phần mềm</w:t>
            </w:r>
          </w:p>
        </w:tc>
      </w:tr>
      <w:tr w:rsidR="0095676D" w:rsidRPr="007A1DE8" w:rsidTr="00BB1A0A">
        <w:trPr>
          <w:trHeight w:val="691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18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Thêm người dùng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E95702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Cho phép giám đốc </w:t>
            </w:r>
            <w:r w:rsidR="002F4842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thêm 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người dùng phần mềm</w:t>
            </w:r>
            <w:r w:rsidR="002F4842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 mới</w:t>
            </w:r>
          </w:p>
        </w:tc>
      </w:tr>
      <w:tr w:rsidR="0095676D" w:rsidRPr="007A1DE8" w:rsidTr="00BB1A0A">
        <w:trPr>
          <w:trHeight w:val="687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19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Cập nhật người dùng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E95702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Cho phép giám đốc </w:t>
            </w:r>
            <w:r w:rsidR="002F4842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sửa thông tin 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người dùng phần mềm</w:t>
            </w:r>
          </w:p>
        </w:tc>
      </w:tr>
      <w:tr w:rsidR="0095676D" w:rsidRPr="007A1DE8" w:rsidTr="00BB1A0A">
        <w:trPr>
          <w:trHeight w:val="697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5676D" w:rsidRDefault="009567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20</w:t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5854C0" w:rsidRDefault="005854C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Xóa người dùng</w:t>
            </w:r>
          </w:p>
        </w:tc>
        <w:tc>
          <w:tcPr>
            <w:tcW w:w="49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5676D" w:rsidRPr="0095676D" w:rsidRDefault="00E95702" w:rsidP="005D08E6">
            <w:pPr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Cho phép giám đốc </w:t>
            </w:r>
            <w:r w:rsidR="002F4842"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 xml:space="preserve">xóa </w:t>
            </w: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người dùng phần mềm</w:t>
            </w:r>
          </w:p>
        </w:tc>
      </w:tr>
    </w:tbl>
    <w:p w:rsidR="00AE607F" w:rsidRPr="00E8046D" w:rsidRDefault="00AE607F" w:rsidP="00E8046D">
      <w:pPr>
        <w:pStyle w:val="Heading3"/>
      </w:pPr>
      <w:bookmarkStart w:id="16" w:name="_Toc334194243"/>
      <w:r>
        <w:t>Danh sách các tác nhân</w:t>
      </w:r>
      <w:bookmarkEnd w:id="16"/>
      <w:r>
        <w:rPr>
          <w:lang w:val="en-US"/>
        </w:rPr>
        <w:t xml:space="preserve"> (actor)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30"/>
        <w:gridCol w:w="3870"/>
      </w:tblGrid>
      <w:tr w:rsidR="00AE607F" w:rsidRPr="00095B5A" w:rsidTr="0076596B">
        <w:trPr>
          <w:trHeight w:val="344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Mã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Tác nhân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jc w:val="center"/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Mã Use case</w:t>
            </w:r>
          </w:p>
        </w:tc>
      </w:tr>
      <w:tr w:rsidR="00AE607F" w:rsidRPr="000C0CA8" w:rsidTr="00BB1A0A">
        <w:trPr>
          <w:trHeight w:val="795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E8046D" w:rsidRDefault="00E804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ED0E72" w:rsidRDefault="00ED0E72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Giám đốc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8B5275" w:rsidRDefault="008B5275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1, 2, 3, 4, 5, 6, 7, 8, 9, 10, 11, 12, 13, 14, 15, 16, 17, 18, 19, 20</w:t>
            </w:r>
          </w:p>
        </w:tc>
      </w:tr>
      <w:tr w:rsidR="00AE607F" w:rsidRPr="007A1DE8" w:rsidTr="00BB1A0A">
        <w:trPr>
          <w:trHeight w:val="693"/>
        </w:trPr>
        <w:tc>
          <w:tcPr>
            <w:tcW w:w="9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07F" w:rsidRPr="00E8046D" w:rsidRDefault="00E8046D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2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ED0E72" w:rsidRDefault="00ED0E72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Quản lí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E8046D" w:rsidRDefault="00851170" w:rsidP="0076596B">
            <w:pPr>
              <w:jc w:val="center"/>
              <w:rPr>
                <w:rFonts w:eastAsia="SimSun"/>
                <w:color w:val="000000" w:themeColor="text1"/>
                <w:sz w:val="26"/>
                <w:szCs w:val="26"/>
              </w:rPr>
            </w:pPr>
            <w:r>
              <w:rPr>
                <w:rFonts w:eastAsia="SimSun"/>
                <w:color w:val="000000" w:themeColor="text1"/>
                <w:sz w:val="26"/>
                <w:szCs w:val="26"/>
                <w:lang w:val="en-US"/>
              </w:rPr>
              <w:t>1, 2, 3, 4, 5, 6, 7, 8, 9, 10, 11, 12, 13, 14</w:t>
            </w:r>
          </w:p>
        </w:tc>
      </w:tr>
    </w:tbl>
    <w:p w:rsidR="007D1CF6" w:rsidRPr="007D1CF6" w:rsidRDefault="007D1CF6" w:rsidP="007D1CF6">
      <w:pPr>
        <w:pStyle w:val="Heading3"/>
        <w:numPr>
          <w:ilvl w:val="0"/>
          <w:numId w:val="0"/>
        </w:numPr>
        <w:ind w:left="1224" w:hanging="504"/>
      </w:pPr>
      <w:bookmarkStart w:id="17" w:name="_Toc334194244"/>
    </w:p>
    <w:p w:rsidR="007D1CF6" w:rsidRDefault="007D1CF6">
      <w:pPr>
        <w:widowControl/>
        <w:spacing w:line="240" w:lineRule="auto"/>
        <w:rPr>
          <w:rFonts w:ascii="Arial" w:hAnsi="Arial"/>
          <w:i/>
        </w:rPr>
      </w:pPr>
      <w:r>
        <w:br w:type="page"/>
      </w:r>
    </w:p>
    <w:p w:rsidR="00AE607F" w:rsidRDefault="00AE607F" w:rsidP="00AE607F">
      <w:pPr>
        <w:pStyle w:val="Heading3"/>
      </w:pPr>
      <w:r>
        <w:lastRenderedPageBreak/>
        <w:t>Đặc tả Use Case</w:t>
      </w:r>
      <w:bookmarkEnd w:id="17"/>
    </w:p>
    <w:p w:rsidR="00AE607F" w:rsidRDefault="00AE607F" w:rsidP="00AE607F">
      <w:pPr>
        <w:ind w:firstLine="720"/>
        <w:rPr>
          <w:i/>
          <w:color w:val="0000FF"/>
        </w:rPr>
      </w:pPr>
      <w:r w:rsidRPr="00A161A0">
        <w:rPr>
          <w:i/>
          <w:color w:val="0000FF"/>
        </w:rPr>
        <w:t>[</w:t>
      </w:r>
      <w:r>
        <w:rPr>
          <w:i/>
          <w:color w:val="0000FF"/>
        </w:rPr>
        <w:t>Đặc tả chi tiết các use case]</w:t>
      </w:r>
    </w:p>
    <w:p w:rsidR="00AE607F" w:rsidRPr="007D1CF6" w:rsidRDefault="00AE607F" w:rsidP="007D1CF6">
      <w:pPr>
        <w:pStyle w:val="Heading4"/>
      </w:pPr>
      <w:r w:rsidRPr="007D1CF6">
        <w:t>Use case &lt;mã, tên use case&gt;</w:t>
      </w:r>
    </w:p>
    <w:tbl>
      <w:tblPr>
        <w:tblW w:w="9090" w:type="dxa"/>
        <w:tblInd w:w="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7290"/>
      </w:tblGrid>
      <w:tr w:rsidR="00AE607F" w:rsidRPr="00095B5A" w:rsidTr="0076596B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b/>
                <w:i/>
              </w:rPr>
            </w:pPr>
            <w:r w:rsidRPr="007720C4">
              <w:rPr>
                <w:rFonts w:eastAsia="SimSun"/>
                <w:b/>
                <w:i/>
              </w:rPr>
              <w:t>Use case ID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095B5A" w:rsidRDefault="00AE607F" w:rsidP="0076596B">
            <w:pPr>
              <w:rPr>
                <w:rFonts w:eastAsia="SimSun"/>
                <w:b/>
              </w:rPr>
            </w:pPr>
            <w:r>
              <w:rPr>
                <w:rFonts w:eastAsia="SimSun"/>
                <w:b/>
              </w:rPr>
              <w:t>UCID-1</w:t>
            </w:r>
          </w:p>
        </w:tc>
      </w:tr>
      <w:tr w:rsidR="00AE607F" w:rsidRPr="000C0CA8" w:rsidTr="007D1CF6">
        <w:trPr>
          <w:trHeight w:val="412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i/>
                <w:color w:val="0000FF"/>
              </w:rPr>
            </w:pPr>
            <w:r w:rsidRPr="007720C4">
              <w:rPr>
                <w:rFonts w:eastAsia="SimSun"/>
                <w:i/>
              </w:rPr>
              <w:t>Tên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555A7B" w:rsidRDefault="00555A7B" w:rsidP="0076596B">
            <w:pPr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ABC</w:t>
            </w:r>
          </w:p>
        </w:tc>
      </w:tr>
      <w:tr w:rsidR="00AE607F" w:rsidRPr="007A1DE8" w:rsidTr="007D1CF6">
        <w:trPr>
          <w:trHeight w:val="473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Tóm tắt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555A7B" w:rsidRDefault="00555A7B" w:rsidP="0076596B">
            <w:pPr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Test</w:t>
            </w:r>
            <w:bookmarkStart w:id="18" w:name="_GoBack"/>
            <w:bookmarkEnd w:id="18"/>
          </w:p>
        </w:tc>
      </w:tr>
      <w:tr w:rsidR="00AE607F" w:rsidRPr="007A1DE8" w:rsidTr="0076596B">
        <w:trPr>
          <w:trHeight w:val="344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720C4" w:rsidRDefault="00AE607F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Dòng sự kiện chính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pStyle w:val="BodyText"/>
              <w:spacing w:line="276" w:lineRule="auto"/>
              <w:ind w:left="0"/>
              <w:jc w:val="both"/>
              <w:rPr>
                <w:rFonts w:eastAsia="SimSun"/>
                <w:szCs w:val="24"/>
              </w:rPr>
            </w:pPr>
            <w:r w:rsidRPr="006B4DDF">
              <w:rPr>
                <w:i/>
                <w:color w:val="0000FF"/>
                <w:szCs w:val="24"/>
              </w:rPr>
              <w:t>[</w:t>
            </w:r>
            <w:r w:rsidRPr="007D1CF6">
              <w:rPr>
                <w:i/>
                <w:color w:val="0000FF"/>
                <w:szCs w:val="24"/>
              </w:rPr>
              <w:t>Trình bày dòng sự kiện chính của Use-case, từ khi Use-case bắt đầu thực hiện đến khi chấm dứt dòng sự kiện chính</w:t>
            </w:r>
            <w:r w:rsidRPr="006B4DDF">
              <w:rPr>
                <w:i/>
                <w:color w:val="0000FF"/>
                <w:szCs w:val="24"/>
              </w:rPr>
              <w:t xml:space="preserve">. </w:t>
            </w:r>
            <w:r w:rsidRPr="007D1CF6">
              <w:rPr>
                <w:i/>
                <w:color w:val="0000FF"/>
                <w:szCs w:val="24"/>
              </w:rPr>
              <w:t>Đ</w:t>
            </w:r>
            <w:r w:rsidRPr="007D1CF6">
              <w:rPr>
                <w:i/>
                <w:color w:val="0000FF"/>
                <w:szCs w:val="24"/>
                <w:lang w:val="en-US"/>
              </w:rPr>
              <w:t>ánh số thứ tự</w:t>
            </w:r>
            <w:r w:rsidRPr="007D1CF6">
              <w:rPr>
                <w:i/>
                <w:color w:val="0000FF"/>
                <w:szCs w:val="24"/>
              </w:rPr>
              <w:t xml:space="preserve"> các bước]</w:t>
            </w:r>
          </w:p>
        </w:tc>
      </w:tr>
      <w:tr w:rsidR="00AE607F" w:rsidRPr="007A1DE8" w:rsidTr="007D1CF6">
        <w:trPr>
          <w:trHeight w:val="735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Default="00AE607F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Các dòng sự kiện khác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rPr>
                <w:rFonts w:eastAsia="SimSun"/>
                <w:szCs w:val="24"/>
              </w:rPr>
            </w:pPr>
            <w:r w:rsidRPr="007D1CF6">
              <w:rPr>
                <w:i/>
                <w:color w:val="0000FF"/>
                <w:szCs w:val="24"/>
              </w:rPr>
              <w:t>[Trình bày các dòng sự kiện khác. Nếu không có dòng sự kiện khác, ghi “Không có”]</w:t>
            </w:r>
          </w:p>
        </w:tc>
      </w:tr>
      <w:tr w:rsidR="00AE607F" w:rsidRPr="000D52FD" w:rsidTr="007D1CF6">
        <w:trPr>
          <w:trHeight w:val="831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7D1CF6" w:rsidP="0076596B">
            <w:pPr>
              <w:jc w:val="right"/>
              <w:rPr>
                <w:rFonts w:eastAsia="SimSun"/>
                <w:i/>
                <w:lang w:val="en-US"/>
              </w:rPr>
            </w:pPr>
            <w:r>
              <w:rPr>
                <w:rFonts w:eastAsia="SimSun"/>
                <w:i/>
                <w:lang w:val="en-US"/>
              </w:rPr>
              <w:t>Điều kiện tiên quyết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rPr>
                <w:i/>
                <w:color w:val="0000FF"/>
                <w:szCs w:val="24"/>
              </w:rPr>
            </w:pPr>
            <w:r w:rsidRPr="007D1CF6">
              <w:rPr>
                <w:i/>
                <w:color w:val="0000FF"/>
                <w:szCs w:val="24"/>
              </w:rPr>
              <w:t>[Mô tả rõ điều kiện trước khi bắt đầu thực hiện Use-case (ví dụ có đòi hỏi người sử dụng phải đăng nhập thành công trước đó hay không…)]</w:t>
            </w:r>
          </w:p>
        </w:tc>
      </w:tr>
      <w:tr w:rsidR="00AE607F" w:rsidRPr="000D52FD" w:rsidTr="007D1CF6">
        <w:trPr>
          <w:trHeight w:val="687"/>
        </w:trPr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5450AB" w:rsidRDefault="007D1CF6" w:rsidP="0076596B">
            <w:pPr>
              <w:jc w:val="right"/>
              <w:rPr>
                <w:rFonts w:eastAsia="SimSun"/>
                <w:i/>
              </w:rPr>
            </w:pPr>
            <w:r>
              <w:rPr>
                <w:rFonts w:eastAsia="SimSun"/>
                <w:i/>
              </w:rPr>
              <w:t>Các yêu cầu đặc biệt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607F" w:rsidRPr="007D1CF6" w:rsidRDefault="00AE607F" w:rsidP="0076596B">
            <w:pPr>
              <w:rPr>
                <w:i/>
                <w:color w:val="0000FF"/>
                <w:szCs w:val="24"/>
              </w:rPr>
            </w:pPr>
            <w:r w:rsidRPr="007D1CF6">
              <w:rPr>
                <w:i/>
                <w:color w:val="0000FF"/>
                <w:szCs w:val="24"/>
              </w:rPr>
              <w:t>[Mô tả rõ tình trạng hệ thống sau khi thực hiện Use-case (bao gồm cả trường hợp Use-case thực hiện thành công, hoặc thất bại).]</w:t>
            </w:r>
          </w:p>
        </w:tc>
      </w:tr>
    </w:tbl>
    <w:p w:rsidR="00AE607F" w:rsidRPr="007766F3" w:rsidRDefault="00AE607F" w:rsidP="007766F3">
      <w:pPr>
        <w:spacing w:line="360" w:lineRule="auto"/>
        <w:jc w:val="both"/>
        <w:rPr>
          <w:i/>
          <w:color w:val="0000FF"/>
        </w:rPr>
      </w:pPr>
    </w:p>
    <w:sectPr w:rsidR="00AE607F" w:rsidRPr="007766F3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242" w:rsidRDefault="00B06242">
      <w:r>
        <w:separator/>
      </w:r>
    </w:p>
  </w:endnote>
  <w:endnote w:type="continuationSeparator" w:id="0">
    <w:p w:rsidR="00B06242" w:rsidRDefault="00B0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E95D0C" w:rsidP="007A1DE8">
          <w:pPr>
            <w:rPr>
              <w:lang w:val="en-US"/>
            </w:rPr>
          </w:pPr>
          <w:r>
            <w:rPr>
              <w:lang w:val="en-US"/>
            </w:rPr>
            <w:t>FIT-</w:t>
          </w:r>
          <w:r w:rsidR="008243D9">
            <w:rPr>
              <w:lang w:val="en-US"/>
            </w:rPr>
            <w:t>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55A7B">
            <w:rPr>
              <w:rStyle w:val="PageNumber"/>
              <w:noProof/>
            </w:rPr>
            <w:t>9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242" w:rsidRDefault="00B06242">
      <w:r>
        <w:separator/>
      </w:r>
    </w:p>
  </w:footnote>
  <w:footnote w:type="continuationSeparator" w:id="0">
    <w:p w:rsidR="00B06242" w:rsidRDefault="00B0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1D7" w:rsidRDefault="00143DAF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39109B" wp14:editId="4A3EB52B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896C89" id="Freeform 1" o:spid="_x0000_s1026" style="position:absolute;margin-left:-1.65pt;margin-top:1.35pt;width:93.15pt;height:83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3701D7" w:rsidTr="008E31ED">
      <w:tc>
        <w:tcPr>
          <w:tcW w:w="3078" w:type="dxa"/>
          <w:shd w:val="clear" w:color="auto" w:fill="auto"/>
        </w:tcPr>
        <w:p w:rsidR="00DC363E" w:rsidRPr="00457209" w:rsidRDefault="00143DAF" w:rsidP="00DC363E">
          <w:r>
            <w:rPr>
              <w:noProof/>
              <w:lang w:val="en-US"/>
            </w:rPr>
            <w:drawing>
              <wp:inline distT="0" distB="0" distL="0" distR="0" wp14:anchorId="58C663B4" wp14:editId="4DEBDEFC">
                <wp:extent cx="828675" cy="647700"/>
                <wp:effectExtent l="0" t="0" r="9525" b="0"/>
                <wp:docPr id="1" name="Picture 20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6CD64748" wp14:editId="737977E9">
                <wp:extent cx="885825" cy="561975"/>
                <wp:effectExtent l="0" t="0" r="9525" b="9525"/>
                <wp:docPr id="2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701D7" w:rsidRPr="004E21B2" w:rsidRDefault="003701D7" w:rsidP="004E4257">
          <w:pPr>
            <w:rPr>
              <w:lang w:val="en-US"/>
            </w:rPr>
          </w:pPr>
        </w:p>
        <w:p w:rsidR="003701D7" w:rsidRPr="004E21B2" w:rsidRDefault="003701D7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3701D7" w:rsidRPr="007A3F5B" w:rsidRDefault="00DC363E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="003701D7"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3701D7" w:rsidRPr="007A3F5B" w:rsidRDefault="003701D7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3701D7" w:rsidRPr="007A3F5B" w:rsidRDefault="003701D7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3701D7" w:rsidRPr="00435847" w:rsidRDefault="003701D7" w:rsidP="003701D7">
    <w:pPr>
      <w:pStyle w:val="Title"/>
    </w:pPr>
  </w:p>
  <w:p w:rsidR="003701D7" w:rsidRPr="006B4DDF" w:rsidRDefault="003701D7" w:rsidP="00BA64C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6B4DDF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Đồ án môn </w:t>
    </w:r>
    <w:r w:rsidR="007A3F5B" w:rsidRPr="006B4DDF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Nhập môn Công nghệ phần mềm</w:t>
    </w:r>
  </w:p>
  <w:p w:rsidR="003701D7" w:rsidRPr="007A3F5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Lớp </w:t>
    </w:r>
    <w:r w:rsidR="007A3F5B"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1</w:t>
    </w:r>
    <w:r w:rsidR="00BA64C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6</w:t>
    </w:r>
    <w:r w:rsidR="007A3F5B"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 w:rsidR="00BA64C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4E21B2">
      <w:tc>
        <w:tcPr>
          <w:tcW w:w="6623" w:type="dxa"/>
          <w:shd w:val="clear" w:color="auto" w:fill="auto"/>
        </w:tcPr>
        <w:p w:rsidR="00E95D0C" w:rsidRPr="004E21B2" w:rsidRDefault="00FB7564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Phần mềm quản lí nhân viên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Phiên bản: </w:t>
          </w:r>
          <w:r w:rsidR="00FB7564">
            <w:rPr>
              <w:color w:val="0000FF"/>
              <w:lang w:val="en-US"/>
            </w:rPr>
            <w:t>1.0</w:t>
          </w:r>
        </w:p>
      </w:tc>
    </w:tr>
    <w:tr w:rsidR="00E95D0C" w:rsidTr="004E21B2">
      <w:tc>
        <w:tcPr>
          <w:tcW w:w="6623" w:type="dxa"/>
          <w:shd w:val="clear" w:color="auto" w:fill="auto"/>
        </w:tcPr>
        <w:p w:rsidR="00E95D0C" w:rsidRPr="00AD0FFB" w:rsidRDefault="00AD0FFB">
          <w:pPr>
            <w:pStyle w:val="Header"/>
            <w:rPr>
              <w:lang w:val="en-US"/>
            </w:rPr>
          </w:pPr>
          <w:r>
            <w:rPr>
              <w:lang w:val="en-US"/>
            </w:rPr>
            <w:t>Đặc tả yêu cầu</w:t>
          </w:r>
        </w:p>
      </w:tc>
      <w:tc>
        <w:tcPr>
          <w:tcW w:w="2845" w:type="dxa"/>
          <w:shd w:val="clear" w:color="auto" w:fill="auto"/>
        </w:tcPr>
        <w:p w:rsidR="00E95D0C" w:rsidRPr="004E21B2" w:rsidRDefault="00E95D0C">
          <w:pPr>
            <w:pStyle w:val="Header"/>
            <w:rPr>
              <w:lang w:val="en-US"/>
            </w:rPr>
          </w:pPr>
          <w:r w:rsidRPr="004E21B2">
            <w:rPr>
              <w:lang w:val="en-US"/>
            </w:rPr>
            <w:t xml:space="preserve">Ngày: </w:t>
          </w:r>
          <w:r w:rsidR="00FB7564">
            <w:rPr>
              <w:color w:val="0000FF"/>
              <w:lang w:val="en-US"/>
            </w:rPr>
            <w:t>1/04/2017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23BC4DB6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5942976"/>
    <w:multiLevelType w:val="hybridMultilevel"/>
    <w:tmpl w:val="3FCAAA44"/>
    <w:lvl w:ilvl="0" w:tplc="27D0D07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EE10C3E"/>
    <w:multiLevelType w:val="multilevel"/>
    <w:tmpl w:val="F77E68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9DE17B4"/>
    <w:multiLevelType w:val="hybridMultilevel"/>
    <w:tmpl w:val="8452B04A"/>
    <w:lvl w:ilvl="0" w:tplc="9A0684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2A6642AD"/>
    <w:multiLevelType w:val="hybridMultilevel"/>
    <w:tmpl w:val="D1262958"/>
    <w:lvl w:ilvl="0" w:tplc="F5E4D1BC">
      <w:start w:val="1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EBB54E7"/>
    <w:multiLevelType w:val="hybridMultilevel"/>
    <w:tmpl w:val="ACEE9F2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18"/>
  </w:num>
  <w:num w:numId="5">
    <w:abstractNumId w:val="20"/>
  </w:num>
  <w:num w:numId="6">
    <w:abstractNumId w:val="12"/>
  </w:num>
  <w:num w:numId="7">
    <w:abstractNumId w:val="21"/>
  </w:num>
  <w:num w:numId="8">
    <w:abstractNumId w:val="26"/>
  </w:num>
  <w:num w:numId="9">
    <w:abstractNumId w:val="14"/>
  </w:num>
  <w:num w:numId="10">
    <w:abstractNumId w:val="10"/>
  </w:num>
  <w:num w:numId="11">
    <w:abstractNumId w:val="32"/>
  </w:num>
  <w:num w:numId="12">
    <w:abstractNumId w:val="28"/>
  </w:num>
  <w:num w:numId="13">
    <w:abstractNumId w:val="25"/>
  </w:num>
  <w:num w:numId="14">
    <w:abstractNumId w:val="4"/>
  </w:num>
  <w:num w:numId="15">
    <w:abstractNumId w:val="7"/>
  </w:num>
  <w:num w:numId="16">
    <w:abstractNumId w:val="24"/>
  </w:num>
  <w:num w:numId="17">
    <w:abstractNumId w:val="30"/>
  </w:num>
  <w:num w:numId="18">
    <w:abstractNumId w:val="13"/>
  </w:num>
  <w:num w:numId="19">
    <w:abstractNumId w:val="23"/>
  </w:num>
  <w:num w:numId="20">
    <w:abstractNumId w:val="29"/>
  </w:num>
  <w:num w:numId="21">
    <w:abstractNumId w:val="31"/>
  </w:num>
  <w:num w:numId="22">
    <w:abstractNumId w:val="11"/>
  </w:num>
  <w:num w:numId="23">
    <w:abstractNumId w:val="17"/>
  </w:num>
  <w:num w:numId="24">
    <w:abstractNumId w:val="8"/>
  </w:num>
  <w:num w:numId="25">
    <w:abstractNumId w:val="6"/>
  </w:num>
  <w:num w:numId="26">
    <w:abstractNumId w:val="16"/>
  </w:num>
  <w:num w:numId="27">
    <w:abstractNumId w:val="22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3"/>
  </w:num>
  <w:num w:numId="33">
    <w:abstractNumId w:val="2"/>
  </w:num>
  <w:num w:numId="34">
    <w:abstractNumId w:val="27"/>
  </w:num>
  <w:num w:numId="35">
    <w:abstractNumId w:val="5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02FB3"/>
    <w:rsid w:val="0000593B"/>
    <w:rsid w:val="0000597C"/>
    <w:rsid w:val="000064A2"/>
    <w:rsid w:val="000200E1"/>
    <w:rsid w:val="00040187"/>
    <w:rsid w:val="000519D9"/>
    <w:rsid w:val="00052CED"/>
    <w:rsid w:val="00056402"/>
    <w:rsid w:val="000800F2"/>
    <w:rsid w:val="00091023"/>
    <w:rsid w:val="000C0CA8"/>
    <w:rsid w:val="000C397D"/>
    <w:rsid w:val="000E28F4"/>
    <w:rsid w:val="00101A52"/>
    <w:rsid w:val="00104CA9"/>
    <w:rsid w:val="00123A30"/>
    <w:rsid w:val="00143DAF"/>
    <w:rsid w:val="00143DC0"/>
    <w:rsid w:val="0016785A"/>
    <w:rsid w:val="00194C7E"/>
    <w:rsid w:val="001A2B04"/>
    <w:rsid w:val="001E168F"/>
    <w:rsid w:val="00221A67"/>
    <w:rsid w:val="002615A6"/>
    <w:rsid w:val="002707EB"/>
    <w:rsid w:val="00285C48"/>
    <w:rsid w:val="00286BE8"/>
    <w:rsid w:val="00297ACB"/>
    <w:rsid w:val="002B5AAE"/>
    <w:rsid w:val="002D7B44"/>
    <w:rsid w:val="002E3DD8"/>
    <w:rsid w:val="002F4842"/>
    <w:rsid w:val="00301562"/>
    <w:rsid w:val="00302FED"/>
    <w:rsid w:val="00305005"/>
    <w:rsid w:val="0031511D"/>
    <w:rsid w:val="00320B44"/>
    <w:rsid w:val="003548A8"/>
    <w:rsid w:val="003701D7"/>
    <w:rsid w:val="003747E6"/>
    <w:rsid w:val="00377B10"/>
    <w:rsid w:val="00386667"/>
    <w:rsid w:val="003B7902"/>
    <w:rsid w:val="003E1A8C"/>
    <w:rsid w:val="003E461B"/>
    <w:rsid w:val="003F5694"/>
    <w:rsid w:val="004173A7"/>
    <w:rsid w:val="004176B5"/>
    <w:rsid w:val="00421AF8"/>
    <w:rsid w:val="00432438"/>
    <w:rsid w:val="00435847"/>
    <w:rsid w:val="0044372B"/>
    <w:rsid w:val="00473C57"/>
    <w:rsid w:val="00490223"/>
    <w:rsid w:val="004B3B0A"/>
    <w:rsid w:val="004B586B"/>
    <w:rsid w:val="004B7CC9"/>
    <w:rsid w:val="004D27E8"/>
    <w:rsid w:val="004E21B2"/>
    <w:rsid w:val="004E4257"/>
    <w:rsid w:val="004F2C52"/>
    <w:rsid w:val="00506B20"/>
    <w:rsid w:val="005130F6"/>
    <w:rsid w:val="00516497"/>
    <w:rsid w:val="005322DD"/>
    <w:rsid w:val="00555A7B"/>
    <w:rsid w:val="00570948"/>
    <w:rsid w:val="005802A5"/>
    <w:rsid w:val="00580497"/>
    <w:rsid w:val="0058139B"/>
    <w:rsid w:val="005854C0"/>
    <w:rsid w:val="005C65FB"/>
    <w:rsid w:val="005D08E6"/>
    <w:rsid w:val="005D6D97"/>
    <w:rsid w:val="005F632C"/>
    <w:rsid w:val="006257BE"/>
    <w:rsid w:val="00627A1B"/>
    <w:rsid w:val="00643BB4"/>
    <w:rsid w:val="00645F8A"/>
    <w:rsid w:val="006709A3"/>
    <w:rsid w:val="006855DC"/>
    <w:rsid w:val="006A530B"/>
    <w:rsid w:val="006B4DDF"/>
    <w:rsid w:val="006E420F"/>
    <w:rsid w:val="006E56E2"/>
    <w:rsid w:val="0070099A"/>
    <w:rsid w:val="0072141B"/>
    <w:rsid w:val="007338F6"/>
    <w:rsid w:val="007766F3"/>
    <w:rsid w:val="00791323"/>
    <w:rsid w:val="007A1DE8"/>
    <w:rsid w:val="007A3F5B"/>
    <w:rsid w:val="007A442D"/>
    <w:rsid w:val="007B4728"/>
    <w:rsid w:val="007D1CF6"/>
    <w:rsid w:val="007D682A"/>
    <w:rsid w:val="007F204D"/>
    <w:rsid w:val="007F21C9"/>
    <w:rsid w:val="00823549"/>
    <w:rsid w:val="008243D9"/>
    <w:rsid w:val="0083580D"/>
    <w:rsid w:val="008378A4"/>
    <w:rsid w:val="00851170"/>
    <w:rsid w:val="008613E9"/>
    <w:rsid w:val="008907CB"/>
    <w:rsid w:val="00896D8B"/>
    <w:rsid w:val="008A2A92"/>
    <w:rsid w:val="008B5275"/>
    <w:rsid w:val="008C5799"/>
    <w:rsid w:val="008D0518"/>
    <w:rsid w:val="008E1F76"/>
    <w:rsid w:val="008E31ED"/>
    <w:rsid w:val="008F2F96"/>
    <w:rsid w:val="00902AB7"/>
    <w:rsid w:val="00912217"/>
    <w:rsid w:val="009342C3"/>
    <w:rsid w:val="00935469"/>
    <w:rsid w:val="0094119F"/>
    <w:rsid w:val="009543EF"/>
    <w:rsid w:val="0095676D"/>
    <w:rsid w:val="00984338"/>
    <w:rsid w:val="00987605"/>
    <w:rsid w:val="0099744F"/>
    <w:rsid w:val="009A10E8"/>
    <w:rsid w:val="009B2AFC"/>
    <w:rsid w:val="009C5FE8"/>
    <w:rsid w:val="009C6DA1"/>
    <w:rsid w:val="009C745F"/>
    <w:rsid w:val="009D3E90"/>
    <w:rsid w:val="009E458F"/>
    <w:rsid w:val="009E4B84"/>
    <w:rsid w:val="009F2948"/>
    <w:rsid w:val="009F47F5"/>
    <w:rsid w:val="009F6EF0"/>
    <w:rsid w:val="00A20B86"/>
    <w:rsid w:val="00A374B1"/>
    <w:rsid w:val="00A544E7"/>
    <w:rsid w:val="00A638EF"/>
    <w:rsid w:val="00A85528"/>
    <w:rsid w:val="00A87018"/>
    <w:rsid w:val="00AB3DE5"/>
    <w:rsid w:val="00AD0FFB"/>
    <w:rsid w:val="00AE607F"/>
    <w:rsid w:val="00B06242"/>
    <w:rsid w:val="00B20A1E"/>
    <w:rsid w:val="00B21114"/>
    <w:rsid w:val="00B3496B"/>
    <w:rsid w:val="00B36507"/>
    <w:rsid w:val="00B601E5"/>
    <w:rsid w:val="00B871C5"/>
    <w:rsid w:val="00BA64CB"/>
    <w:rsid w:val="00BA69B7"/>
    <w:rsid w:val="00BA77B4"/>
    <w:rsid w:val="00BB1A0A"/>
    <w:rsid w:val="00BB5444"/>
    <w:rsid w:val="00BC0F3D"/>
    <w:rsid w:val="00BE4660"/>
    <w:rsid w:val="00C41B79"/>
    <w:rsid w:val="00C74D6D"/>
    <w:rsid w:val="00C936F2"/>
    <w:rsid w:val="00C97109"/>
    <w:rsid w:val="00CA42A5"/>
    <w:rsid w:val="00CA52C8"/>
    <w:rsid w:val="00CB61BA"/>
    <w:rsid w:val="00CC0744"/>
    <w:rsid w:val="00CC173A"/>
    <w:rsid w:val="00CD4288"/>
    <w:rsid w:val="00CF0042"/>
    <w:rsid w:val="00D234F3"/>
    <w:rsid w:val="00D55B13"/>
    <w:rsid w:val="00DA1591"/>
    <w:rsid w:val="00DA2A6D"/>
    <w:rsid w:val="00DA77D0"/>
    <w:rsid w:val="00DB3A01"/>
    <w:rsid w:val="00DC363E"/>
    <w:rsid w:val="00DE1793"/>
    <w:rsid w:val="00E1029E"/>
    <w:rsid w:val="00E35934"/>
    <w:rsid w:val="00E545B5"/>
    <w:rsid w:val="00E75A5E"/>
    <w:rsid w:val="00E8046D"/>
    <w:rsid w:val="00E8309A"/>
    <w:rsid w:val="00E86192"/>
    <w:rsid w:val="00E95702"/>
    <w:rsid w:val="00E95D0C"/>
    <w:rsid w:val="00E968FD"/>
    <w:rsid w:val="00EB752D"/>
    <w:rsid w:val="00EC774C"/>
    <w:rsid w:val="00ED0E72"/>
    <w:rsid w:val="00F03E5D"/>
    <w:rsid w:val="00F05B03"/>
    <w:rsid w:val="00F27124"/>
    <w:rsid w:val="00F37B2C"/>
    <w:rsid w:val="00F53DBB"/>
    <w:rsid w:val="00F5535A"/>
    <w:rsid w:val="00F952CB"/>
    <w:rsid w:val="00FA14B6"/>
    <w:rsid w:val="00FA2327"/>
    <w:rsid w:val="00FA4AFC"/>
    <w:rsid w:val="00FA60B2"/>
    <w:rsid w:val="00FB3FFD"/>
    <w:rsid w:val="00FB7564"/>
    <w:rsid w:val="00FE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4928DC"/>
  <w15:docId w15:val="{28B68C2C-F4A0-4907-8003-CD9EB84B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rsid w:val="008F2F96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qFormat/>
    <w:rsid w:val="008F2F96"/>
    <w:pPr>
      <w:numPr>
        <w:ilvl w:val="1"/>
      </w:numPr>
      <w:outlineLvl w:val="1"/>
    </w:pPr>
    <w:rPr>
      <w:sz w:val="26"/>
    </w:rPr>
  </w:style>
  <w:style w:type="paragraph" w:styleId="Heading3">
    <w:name w:val="heading 3"/>
    <w:basedOn w:val="Heading1"/>
    <w:next w:val="Normal"/>
    <w:qFormat/>
    <w:rsid w:val="00AE607F"/>
    <w:pPr>
      <w:keepNext w:val="0"/>
      <w:numPr>
        <w:ilvl w:val="2"/>
      </w:numPr>
      <w:spacing w:before="240" w:after="240" w:line="276" w:lineRule="auto"/>
      <w:ind w:left="1224" w:hanging="504"/>
      <w:contextualSpacing/>
      <w:outlineLvl w:val="2"/>
    </w:pPr>
    <w:rPr>
      <w:b w:val="0"/>
      <w:i/>
      <w:sz w:val="24"/>
    </w:rPr>
  </w:style>
  <w:style w:type="paragraph" w:styleId="Heading4">
    <w:name w:val="heading 4"/>
    <w:basedOn w:val="Heading1"/>
    <w:next w:val="Normal"/>
    <w:qFormat/>
    <w:rsid w:val="007D1CF6"/>
    <w:pPr>
      <w:keepNext w:val="0"/>
      <w:numPr>
        <w:ilvl w:val="3"/>
      </w:numPr>
      <w:spacing w:before="240" w:after="240" w:line="276" w:lineRule="auto"/>
      <w:ind w:left="1728" w:hanging="648"/>
      <w:contextualSpacing/>
      <w:outlineLvl w:val="3"/>
    </w:pPr>
    <w:rPr>
      <w:b w:val="0"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styleId="Emphasis">
    <w:name w:val="Emphasis"/>
    <w:basedOn w:val="DefaultParagraphFont"/>
    <w:uiPriority w:val="20"/>
    <w:qFormat/>
    <w:rsid w:val="00AD0FFB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432438"/>
    <w:rPr>
      <w:color w:val="808080"/>
    </w:rPr>
  </w:style>
  <w:style w:type="paragraph" w:styleId="ListParagraph">
    <w:name w:val="List Paragraph"/>
    <w:basedOn w:val="Normal"/>
    <w:uiPriority w:val="34"/>
    <w:qFormat/>
    <w:rsid w:val="00305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354</TotalTime>
  <Pages>1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Thành</cp:lastModifiedBy>
  <cp:revision>181</cp:revision>
  <cp:lastPrinted>2000-10-31T04:37:00Z</cp:lastPrinted>
  <dcterms:created xsi:type="dcterms:W3CDTF">2013-10-13T11:06:00Z</dcterms:created>
  <dcterms:modified xsi:type="dcterms:W3CDTF">2017-05-01T08:21:00Z</dcterms:modified>
</cp:coreProperties>
</file>